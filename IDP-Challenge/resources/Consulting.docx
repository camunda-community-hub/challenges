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8B2556" w14:textId="665B97C5" w:rsidR="00672372" w:rsidRDefault="00A66941" w:rsidP="00534A11">
      <w:pPr>
        <w:pStyle w:val="Title"/>
        <w:rPr>
          <w:rFonts w:eastAsiaTheme="minorEastAsia"/>
        </w:rPr>
      </w:pPr>
      <w:r w:rsidRPr="00015D38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69EC5F13" wp14:editId="31A99889">
                <wp:simplePos x="0" y="0"/>
                <wp:positionH relativeFrom="page">
                  <wp:align>right</wp:align>
                </wp:positionH>
                <wp:positionV relativeFrom="page">
                  <wp:align>bottom</wp:align>
                </wp:positionV>
                <wp:extent cx="7560000" cy="11001600"/>
                <wp:effectExtent l="0" t="0" r="3175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0" cy="11001600"/>
                        </a:xfrm>
                        <a:prstGeom prst="rect">
                          <a:avLst/>
                        </a:prstGeom>
                        <a:gradFill>
                          <a:gsLst>
                            <a:gs pos="11000">
                              <a:schemeClr val="accent1"/>
                            </a:gs>
                            <a:gs pos="100000">
                              <a:srgbClr val="FF8B00"/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5C39C2" id="Rectangle 4" o:spid="_x0000_s1026" style="position:absolute;margin-left:544.1pt;margin-top:0;width:595.3pt;height:866.25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" fillcolor="#ff1e00 [3204]" stroked="f" strokeweight="1pt">
                <v:fill color2="#ff8b00" angle="90" colors="0 #ff1e00;7209f #ff1e00" focus="100%" type="gradient">
                  <o:fill v:ext="view" type="gradientUnscaled"/>
                </v:fill>
                <w10:wrap anchorx="page" anchory="page"/>
                <w10:anchorlock/>
              </v:rect>
            </w:pict>
          </mc:Fallback>
        </mc:AlternateContent>
      </w:r>
      <w:r w:rsidR="00B5352E" w:rsidRPr="00672372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1" layoutInCell="1" allowOverlap="1" wp14:anchorId="7878E4AD" wp14:editId="319223E9">
                <wp:simplePos x="0" y="0"/>
                <wp:positionH relativeFrom="margin">
                  <wp:align>left</wp:align>
                </wp:positionH>
                <wp:positionV relativeFrom="page">
                  <wp:posOffset>3027680</wp:posOffset>
                </wp:positionV>
                <wp:extent cx="5734800" cy="140462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A38BC2" w14:textId="2DD890A3" w:rsidR="00B5352E" w:rsidRPr="007B327F" w:rsidRDefault="005070DE" w:rsidP="00534A1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ACME</w:t>
                            </w:r>
                          </w:p>
                          <w:p w14:paraId="1B837ED6" w14:textId="506CACD3" w:rsidR="0043332C" w:rsidRPr="0043332C" w:rsidRDefault="005070DE" w:rsidP="00534A1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Integrating CMIS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878E4A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38.4pt;width:451.55pt;height:110.6pt;z-index:2516654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" filled="f" stroked="f">
                <v:textbox style="mso-fit-shape-to-text:t">
                  <w:txbxContent>
                    <w:p w14:paraId="40A38BC2" w14:textId="2DD890A3" w:rsidR="00B5352E" w:rsidRPr="007B327F" w:rsidRDefault="005070DE" w:rsidP="00534A11">
                      <w:pPr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  <w:lang w:val="fr-FR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ACME</w:t>
                      </w:r>
                    </w:p>
                    <w:p w14:paraId="1B837ED6" w14:textId="506CACD3" w:rsidR="0043332C" w:rsidRPr="0043332C" w:rsidRDefault="005070DE" w:rsidP="00534A11">
                      <w:pP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Integrating CMIS server</w:t>
                      </w:r>
                    </w:p>
                  </w:txbxContent>
                </v:textbox>
                <w10:wrap type="square" anchorx="margin" anchory="page"/>
                <w10:anchorlock/>
              </v:shape>
            </w:pict>
          </mc:Fallback>
        </mc:AlternateContent>
      </w:r>
      <w:r w:rsidR="00672372" w:rsidRPr="00672372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1" layoutInCell="1" allowOverlap="1" wp14:anchorId="609077A1" wp14:editId="0CA3DD3D">
                <wp:simplePos x="0" y="0"/>
                <wp:positionH relativeFrom="margin">
                  <wp:align>left</wp:align>
                </wp:positionH>
                <wp:positionV relativeFrom="page">
                  <wp:posOffset>1260475</wp:posOffset>
                </wp:positionV>
                <wp:extent cx="5734800" cy="1404620"/>
                <wp:effectExtent l="0" t="0" r="0" b="508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5FE8C5" w14:textId="1E171766" w:rsidR="00672372" w:rsidRPr="007E6BB6" w:rsidRDefault="00D774C7" w:rsidP="00534A1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7E6BB6"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>Camunda Consulting</w:t>
                            </w:r>
                          </w:p>
                          <w:p w14:paraId="76E967B6" w14:textId="6251677A" w:rsidR="00D774C7" w:rsidRPr="007E6BB6" w:rsidRDefault="00D774C7" w:rsidP="00534A1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7E6BB6"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>Engagement 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9077A1" id="_x0000_s1027" type="#_x0000_t202" style="position:absolute;margin-left:0;margin-top:99.25pt;width:451.55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" filled="f" stroked="f">
                <v:textbox style="mso-fit-shape-to-text:t">
                  <w:txbxContent>
                    <w:p w14:paraId="415FE8C5" w14:textId="1E171766" w:rsidR="00672372" w:rsidRPr="007E6BB6" w:rsidRDefault="00D774C7" w:rsidP="00534A11">
                      <w:pPr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</w:pPr>
                      <w:r w:rsidRPr="007E6BB6"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  <w:t>Camunda Consulting</w:t>
                      </w:r>
                    </w:p>
                    <w:p w14:paraId="76E967B6" w14:textId="6251677A" w:rsidR="00D774C7" w:rsidRPr="007E6BB6" w:rsidRDefault="00D774C7" w:rsidP="00534A11">
                      <w:pPr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</w:pPr>
                      <w:r w:rsidRPr="007E6BB6"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  <w:t>Engagement Report</w:t>
                      </w:r>
                    </w:p>
                  </w:txbxContent>
                </v:textbox>
                <w10:wrap type="square" anchorx="margin" anchory="page"/>
                <w10:anchorlock/>
              </v:shape>
            </w:pict>
          </mc:Fallback>
        </mc:AlternateContent>
      </w:r>
    </w:p>
    <w:sdt>
      <w:sdtPr>
        <w:rPr>
          <w:rFonts w:eastAsiaTheme="minorEastAsia"/>
          <w:b w:val="0"/>
          <w:bCs w:val="0"/>
          <w:color w:val="auto"/>
          <w:spacing w:val="0"/>
          <w:sz w:val="22"/>
          <w:szCs w:val="22"/>
        </w:rPr>
        <w:id w:val="814769097"/>
        <w:docPartObj>
          <w:docPartGallery w:val="Cover Pages"/>
          <w:docPartUnique/>
        </w:docPartObj>
      </w:sdtPr>
      <w:sdtContent>
        <w:p w14:paraId="67AA4AFA" w14:textId="3FD2DEAD" w:rsidR="00D774C7" w:rsidRDefault="004E31E6" w:rsidP="00534A11">
          <w:pPr>
            <w:pStyle w:val="Title"/>
          </w:pPr>
          <w:r w:rsidRPr="00015D38"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52C32308" wp14:editId="5433C8B0">
                <wp:simplePos x="0" y="0"/>
                <wp:positionH relativeFrom="margin">
                  <wp:posOffset>5155978</wp:posOffset>
                </wp:positionH>
                <wp:positionV relativeFrom="page">
                  <wp:posOffset>360045</wp:posOffset>
                </wp:positionV>
                <wp:extent cx="1051200" cy="360000"/>
                <wp:effectExtent l="0" t="0" r="0" b="2540"/>
                <wp:wrapThrough wrapText="bothSides">
                  <wp:wrapPolygon edited="0">
                    <wp:start x="0" y="0"/>
                    <wp:lineTo x="0" y="20608"/>
                    <wp:lineTo x="21143" y="20608"/>
                    <wp:lineTo x="21143" y="0"/>
                    <wp:lineTo x="0" y="0"/>
                  </wp:wrapPolygon>
                </wp:wrapThrough>
                <wp:docPr id="2" name="Picture 2" descr="A drawing of a fac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White.png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1200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4798E7C5" w14:textId="66C2E977" w:rsidR="004E31E6" w:rsidRPr="00015D38" w:rsidRDefault="00402B1F" w:rsidP="00534A11">
          <w:r w:rsidRPr="00672372">
            <w:rPr>
              <w:b/>
              <w:bCs/>
              <w:noProof/>
            </w:rPr>
            <mc:AlternateContent>
              <mc:Choice Requires="wps">
                <w:drawing>
                  <wp:anchor distT="45720" distB="45720" distL="114300" distR="114300" simplePos="0" relativeHeight="251667456" behindDoc="0" locked="1" layoutInCell="1" allowOverlap="1" wp14:anchorId="26C10319" wp14:editId="14932313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5220970</wp:posOffset>
                    </wp:positionV>
                    <wp:extent cx="6620400" cy="2357755"/>
                    <wp:effectExtent l="0" t="0" r="0" b="0"/>
                    <wp:wrapSquare wrapText="bothSides"/>
                    <wp:docPr id="6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20400" cy="23577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2DE27F1" w14:textId="5B98FB67" w:rsidR="00402B1F" w:rsidRPr="007E6BB6" w:rsidRDefault="00A66941" w:rsidP="00534A11">
                                <w:p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7E6BB6">
                                  <w:rPr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Engagement </w:t>
                                </w:r>
                                <w:r w:rsidR="00402B1F" w:rsidRPr="007E6BB6">
                                  <w:rPr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Date:</w:t>
                                </w:r>
                                <w:r w:rsidR="00402B1F" w:rsidRPr="007E6BB6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="00D8410F" w:rsidRPr="007E6BB6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="00CD6C81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January</w:t>
                                </w:r>
                                <w:r w:rsidR="0043332C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202</w:t>
                                </w:r>
                                <w:r w:rsidR="00F85CF0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5</w:t>
                                </w:r>
                              </w:p>
                              <w:p w14:paraId="37ED5FDF" w14:textId="54A6D921" w:rsidR="00402B1F" w:rsidRPr="007E6BB6" w:rsidRDefault="00A66941" w:rsidP="00534A11">
                                <w:p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7E6BB6">
                                  <w:rPr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Customer </w:t>
                                </w:r>
                                <w:r w:rsidR="00402B1F" w:rsidRPr="007E6BB6">
                                  <w:rPr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Project:</w:t>
                                </w:r>
                                <w:r w:rsidR="00402B1F" w:rsidRPr="007E6BB6">
                                  <w:rPr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="00402B1F" w:rsidRPr="007E6BB6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="005070DE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Document management</w:t>
                                </w:r>
                              </w:p>
                              <w:p w14:paraId="2883B0A0" w14:textId="269BE66B" w:rsidR="00402B1F" w:rsidRPr="007E6BB6" w:rsidRDefault="00402B1F" w:rsidP="00534A11">
                                <w:p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7E6BB6">
                                  <w:rPr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Customer Contact:</w:t>
                                </w:r>
                                <w:r w:rsidRPr="007E6BB6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="00D8410F" w:rsidRPr="007E6BB6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="005070DE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Joe Dassin</w:t>
                                </w:r>
                              </w:p>
                              <w:p w14:paraId="5F1BAFF5" w14:textId="10221FE5" w:rsidR="00402B1F" w:rsidRPr="005070DE" w:rsidRDefault="00402B1F" w:rsidP="00534A11">
                                <w:p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</w:pPr>
                                <w:r w:rsidRPr="005070DE">
                                  <w:rPr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 xml:space="preserve">Camunda </w:t>
                                </w:r>
                                <w:proofErr w:type="gramStart"/>
                                <w:r w:rsidRPr="005070DE">
                                  <w:rPr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Contact:</w:t>
                                </w:r>
                                <w:proofErr w:type="gramEnd"/>
                                <w:r w:rsidRPr="005070DE">
                                  <w:rPr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ab/>
                                </w:r>
                                <w:r w:rsidR="00D8410F" w:rsidRPr="005070DE">
                                  <w:rPr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ab/>
                                </w:r>
                                <w:r w:rsidR="0043332C" w:rsidRPr="005070DE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Pierre-Yves Monnet</w:t>
                                </w:r>
                              </w:p>
                              <w:p w14:paraId="125114D0" w14:textId="2D628596" w:rsidR="00402B1F" w:rsidRPr="005070DE" w:rsidRDefault="00402B1F" w:rsidP="00534A11">
                                <w:pPr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5070DE"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lang w:val="en-US"/>
                                  </w:rPr>
                                  <w:t xml:space="preserve">Camunda </w:t>
                                </w:r>
                                <w:r w:rsidR="00D8410F" w:rsidRPr="005070DE"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lang w:val="en-US"/>
                                  </w:rPr>
                                  <w:t>Reference:</w:t>
                                </w:r>
                                <w:r w:rsidR="00D8410F" w:rsidRPr="005070DE"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lang w:val="en-US"/>
                                  </w:rPr>
                                  <w:tab/>
                                </w:r>
                                <w:r w:rsidR="00F674A9" w:rsidRPr="005070DE"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lang w:val="en-US"/>
                                  </w:rPr>
                                  <w:tab/>
                                </w:r>
                                <w:r w:rsidR="005070DE"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lang w:val="en-US"/>
                                  </w:rPr>
                                  <w:t>C-22597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26C10319" id="_x0000_s1028" type="#_x0000_t202" style="position:absolute;margin-left:0;margin-top:411.1pt;width:521.3pt;height:185.65pt;z-index:25166745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" filled="f" stroked="f">
                    <v:textbox style="mso-fit-shape-to-text:t">
                      <w:txbxContent>
                        <w:p w14:paraId="22DE27F1" w14:textId="5B98FB67" w:rsidR="00402B1F" w:rsidRPr="007E6BB6" w:rsidRDefault="00A66941" w:rsidP="00534A11">
                          <w:pP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7E6BB6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 xml:space="preserve">Engagement </w:t>
                          </w:r>
                          <w:r w:rsidR="00402B1F" w:rsidRPr="007E6BB6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Date:</w:t>
                          </w:r>
                          <w:r w:rsidR="00402B1F" w:rsidRPr="007E6BB6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 w:rsidR="00D8410F" w:rsidRPr="007E6BB6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 w:rsidR="00CD6C81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January</w:t>
                          </w:r>
                          <w:r w:rsidR="0043332C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 202</w:t>
                          </w:r>
                          <w:r w:rsidR="00F85CF0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5</w:t>
                          </w:r>
                        </w:p>
                        <w:p w14:paraId="37ED5FDF" w14:textId="54A6D921" w:rsidR="00402B1F" w:rsidRPr="007E6BB6" w:rsidRDefault="00A66941" w:rsidP="00534A11">
                          <w:pP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7E6BB6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 xml:space="preserve">Customer </w:t>
                          </w:r>
                          <w:r w:rsidR="00402B1F" w:rsidRPr="007E6BB6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Project:</w:t>
                          </w:r>
                          <w:r w:rsidR="00402B1F" w:rsidRPr="007E6BB6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 w:rsidR="00402B1F" w:rsidRPr="007E6BB6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 w:rsidR="005070DE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Document management</w:t>
                          </w:r>
                        </w:p>
                        <w:p w14:paraId="2883B0A0" w14:textId="269BE66B" w:rsidR="00402B1F" w:rsidRPr="007E6BB6" w:rsidRDefault="00402B1F" w:rsidP="00534A11">
                          <w:pP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7E6BB6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Customer Contact:</w:t>
                          </w:r>
                          <w:r w:rsidRPr="007E6BB6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 w:rsidR="00D8410F" w:rsidRPr="007E6BB6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 w:rsidR="005070DE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Joe Dassin</w:t>
                          </w:r>
                        </w:p>
                        <w:p w14:paraId="5F1BAFF5" w14:textId="10221FE5" w:rsidR="00402B1F" w:rsidRPr="005070DE" w:rsidRDefault="00402B1F" w:rsidP="00534A11">
                          <w:pPr>
                            <w:rPr>
                              <w:color w:val="FFFFFF" w:themeColor="background1"/>
                              <w:sz w:val="28"/>
                              <w:szCs w:val="28"/>
                              <w:lang w:val="fr-FR"/>
                            </w:rPr>
                          </w:pPr>
                          <w:r w:rsidRPr="005070DE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  <w:lang w:val="fr-FR"/>
                            </w:rPr>
                            <w:t xml:space="preserve">Camunda </w:t>
                          </w:r>
                          <w:proofErr w:type="gramStart"/>
                          <w:r w:rsidRPr="005070DE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  <w:lang w:val="fr-FR"/>
                            </w:rPr>
                            <w:t>Contact:</w:t>
                          </w:r>
                          <w:proofErr w:type="gramEnd"/>
                          <w:r w:rsidRPr="005070DE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  <w:lang w:val="fr-FR"/>
                            </w:rPr>
                            <w:tab/>
                          </w:r>
                          <w:r w:rsidR="00D8410F" w:rsidRPr="005070DE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  <w:lang w:val="fr-FR"/>
                            </w:rPr>
                            <w:tab/>
                          </w:r>
                          <w:r w:rsidR="0043332C" w:rsidRPr="005070DE">
                            <w:rPr>
                              <w:color w:val="FFFFFF" w:themeColor="background1"/>
                              <w:sz w:val="28"/>
                              <w:szCs w:val="28"/>
                              <w:lang w:val="fr-FR"/>
                            </w:rPr>
                            <w:t>Pierre-Yves Monnet</w:t>
                          </w:r>
                        </w:p>
                        <w:p w14:paraId="125114D0" w14:textId="2D628596" w:rsidR="00402B1F" w:rsidRPr="005070DE" w:rsidRDefault="00402B1F" w:rsidP="00534A11">
                          <w:pPr>
                            <w:rPr>
                              <w:rFonts w:asciiTheme="majorHAnsi" w:hAnsiTheme="majorHAnsi"/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</w:pPr>
                          <w:r w:rsidRPr="005070DE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  <w:t xml:space="preserve">Camunda </w:t>
                          </w:r>
                          <w:r w:rsidR="00D8410F" w:rsidRPr="005070DE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  <w:t>Reference:</w:t>
                          </w:r>
                          <w:r w:rsidR="00D8410F" w:rsidRPr="005070DE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  <w:tab/>
                          </w:r>
                          <w:r w:rsidR="00F674A9" w:rsidRPr="005070DE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  <w:tab/>
                          </w:r>
                          <w:r w:rsidR="005070DE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  <w:t>C-22597</w:t>
                          </w:r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</w:p>
      </w:sdtContent>
    </w:sdt>
    <w:p w14:paraId="214C3F3F" w14:textId="0661889F" w:rsidR="00402B1F" w:rsidRPr="00706C4E" w:rsidRDefault="00D774C7" w:rsidP="00534A11">
      <w:r>
        <w:br w:type="page"/>
      </w:r>
    </w:p>
    <w:p w14:paraId="0E8A6EBB" w14:textId="7E658FE9" w:rsidR="00EA60A8" w:rsidRPr="004C3140" w:rsidRDefault="00EA60A8" w:rsidP="00EA60A8">
      <w:pPr>
        <w:spacing w:before="240" w:after="24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Disclaimer</w:t>
      </w:r>
    </w:p>
    <w:p w14:paraId="12B30AAE" w14:textId="77777777" w:rsidR="00D75AB0" w:rsidRPr="00534097" w:rsidRDefault="00D75AB0" w:rsidP="00D75AB0">
      <w:r w:rsidRPr="00534097">
        <w:t>Copyright 2021 by Camunda</w:t>
      </w:r>
      <w:r w:rsidRPr="00534097">
        <w:rPr>
          <w:lang w:val="en-US"/>
        </w:rPr>
        <w:t xml:space="preserve"> Services GmbH</w:t>
      </w:r>
      <w:r w:rsidRPr="00534097">
        <w:t xml:space="preserve">. </w:t>
      </w:r>
    </w:p>
    <w:p w14:paraId="79AD647D" w14:textId="77777777" w:rsidR="00D75AB0" w:rsidRPr="00534097" w:rsidRDefault="00D75AB0" w:rsidP="00D75AB0">
      <w:r w:rsidRPr="00534097">
        <w:t xml:space="preserve">Camunda has prepared this report for the </w:t>
      </w:r>
      <w:r w:rsidRPr="00534097">
        <w:rPr>
          <w:lang w:val="en-US"/>
        </w:rPr>
        <w:t>exclusive</w:t>
      </w:r>
      <w:r w:rsidRPr="00534097">
        <w:t xml:space="preserve"> use </w:t>
      </w:r>
      <w:r w:rsidRPr="00534097">
        <w:rPr>
          <w:lang w:val="en-US"/>
        </w:rPr>
        <w:t xml:space="preserve">and benefit </w:t>
      </w:r>
      <w:r w:rsidRPr="00534097">
        <w:t>of the C</w:t>
      </w:r>
      <w:proofErr w:type="spellStart"/>
      <w:r>
        <w:rPr>
          <w:lang w:val="en-US"/>
        </w:rPr>
        <w:t>ustomer</w:t>
      </w:r>
      <w:proofErr w:type="spellEnd"/>
      <w:r>
        <w:rPr>
          <w:lang w:val="en-US"/>
        </w:rPr>
        <w:t xml:space="preserve"> </w:t>
      </w:r>
      <w:r w:rsidRPr="00534097">
        <w:t xml:space="preserve">and </w:t>
      </w:r>
      <w:r w:rsidRPr="00534097">
        <w:rPr>
          <w:lang w:val="en-US"/>
        </w:rPr>
        <w:t xml:space="preserve">solely </w:t>
      </w:r>
      <w:r w:rsidRPr="00534097">
        <w:t xml:space="preserve">for the intended purposes </w:t>
      </w:r>
      <w:r>
        <w:rPr>
          <w:lang w:val="en-US"/>
        </w:rPr>
        <w:t xml:space="preserve">as agreed between </w:t>
      </w:r>
      <w:r w:rsidRPr="00534097">
        <w:t>the C</w:t>
      </w:r>
      <w:proofErr w:type="spellStart"/>
      <w:r>
        <w:rPr>
          <w:lang w:val="en-US"/>
        </w:rPr>
        <w:t>ustomer</w:t>
      </w:r>
      <w:proofErr w:type="spellEnd"/>
      <w:r w:rsidRPr="00534097">
        <w:t xml:space="preserve"> and Camunda. </w:t>
      </w:r>
    </w:p>
    <w:p w14:paraId="0BF500DB" w14:textId="0676EA16" w:rsidR="00D75AB0" w:rsidRPr="00534097" w:rsidRDefault="00D75AB0" w:rsidP="00D75AB0">
      <w:r w:rsidRPr="00534097">
        <w:t>Any recommendations, opinions or findings stated in this report are based on circumstances and facts</w:t>
      </w:r>
      <w:r w:rsidRPr="00534097">
        <w:rPr>
          <w:lang w:val="en-US"/>
        </w:rPr>
        <w:t xml:space="preserve"> supplied by the C</w:t>
      </w:r>
      <w:r>
        <w:rPr>
          <w:lang w:val="en-US"/>
        </w:rPr>
        <w:t>ustomer</w:t>
      </w:r>
      <w:r w:rsidRPr="00534097">
        <w:t xml:space="preserve"> as they existed at the time </w:t>
      </w:r>
      <w:r w:rsidRPr="00534097">
        <w:rPr>
          <w:lang w:val="en-US"/>
        </w:rPr>
        <w:t xml:space="preserve">the report was </w:t>
      </w:r>
      <w:proofErr w:type="gramStart"/>
      <w:r w:rsidRPr="00534097">
        <w:rPr>
          <w:lang w:val="en-US"/>
        </w:rPr>
        <w:t>written, and</w:t>
      </w:r>
      <w:proofErr w:type="gramEnd"/>
      <w:r w:rsidRPr="00534097">
        <w:rPr>
          <w:lang w:val="en-US"/>
        </w:rPr>
        <w:t xml:space="preserve"> are current only as of the date the report has been submitted</w:t>
      </w:r>
      <w:r w:rsidRPr="00534097">
        <w:t>.</w:t>
      </w:r>
      <w:r w:rsidRPr="00534097">
        <w:rPr>
          <w:lang w:val="en-US"/>
        </w:rPr>
        <w:t xml:space="preserve"> Camunda does not accept any responsibility to update any recommendations, opinions</w:t>
      </w:r>
      <w:r w:rsidR="002A243F">
        <w:rPr>
          <w:lang w:val="en-US"/>
        </w:rPr>
        <w:t>,</w:t>
      </w:r>
      <w:r w:rsidRPr="00534097">
        <w:rPr>
          <w:lang w:val="en-US"/>
        </w:rPr>
        <w:t xml:space="preserve"> or findings contained in this report. </w:t>
      </w:r>
      <w:r w:rsidRPr="00534097">
        <w:t xml:space="preserve">The validity and comprehensiveness of </w:t>
      </w:r>
      <w:r w:rsidRPr="00534097">
        <w:rPr>
          <w:lang w:val="en-US"/>
        </w:rPr>
        <w:t xml:space="preserve">the </w:t>
      </w:r>
      <w:r w:rsidRPr="00534097">
        <w:t>information</w:t>
      </w:r>
      <w:r w:rsidRPr="00534097">
        <w:rPr>
          <w:lang w:val="en-US"/>
        </w:rPr>
        <w:t xml:space="preserve"> supplied by the C</w:t>
      </w:r>
      <w:r>
        <w:rPr>
          <w:lang w:val="en-US"/>
        </w:rPr>
        <w:t>ustomer</w:t>
      </w:r>
      <w:r w:rsidRPr="00534097">
        <w:rPr>
          <w:lang w:val="en-US"/>
        </w:rPr>
        <w:t xml:space="preserve"> at the time of consultation </w:t>
      </w:r>
      <w:r w:rsidRPr="00534097">
        <w:t>ha</w:t>
      </w:r>
      <w:r w:rsidR="002A243F">
        <w:t>ve</w:t>
      </w:r>
      <w:r w:rsidRPr="00534097">
        <w:t xml:space="preserve"> not been independently verified and, for the purposes of this report, it is assumed that the information provided to </w:t>
      </w:r>
      <w:r w:rsidRPr="00534097">
        <w:rPr>
          <w:lang w:val="en-US"/>
        </w:rPr>
        <w:t xml:space="preserve">Camunda </w:t>
      </w:r>
      <w:r w:rsidRPr="00534097">
        <w:t>is both complete and accurate</w:t>
      </w:r>
      <w:r w:rsidRPr="00534097">
        <w:rPr>
          <w:lang w:val="en-US"/>
        </w:rPr>
        <w:t xml:space="preserve">. </w:t>
      </w:r>
      <w:r w:rsidRPr="009B7B80">
        <w:t>Where field investigations have been carried out these</w:t>
      </w:r>
      <w:r w:rsidR="002A243F">
        <w:t>,</w:t>
      </w:r>
      <w:r w:rsidRPr="009B7B80">
        <w:t xml:space="preserve"> have been restricted to a level of detail required </w:t>
      </w:r>
      <w:r w:rsidRPr="009B7B80">
        <w:rPr>
          <w:lang w:val="en-US"/>
        </w:rPr>
        <w:t>to achieve</w:t>
      </w:r>
      <w:r w:rsidRPr="009B7B80">
        <w:t xml:space="preserve"> the stated objectives of the work referred to in the Agreement.</w:t>
      </w:r>
    </w:p>
    <w:p w14:paraId="00BDFB6E" w14:textId="5F5EF724" w:rsidR="00D75AB0" w:rsidRPr="00D75AB0" w:rsidRDefault="00D75AB0" w:rsidP="00D75AB0">
      <w:pPr>
        <w:rPr>
          <w:rFonts w:eastAsia="Times New Roman"/>
          <w:lang w:eastAsia="en-GB"/>
        </w:rPr>
      </w:pPr>
      <w:r w:rsidRPr="00534097">
        <w:t xml:space="preserve">The report </w:t>
      </w:r>
      <w:r w:rsidRPr="00534097">
        <w:rPr>
          <w:lang w:val="en-US"/>
        </w:rPr>
        <w:t xml:space="preserve">is not intended to and should not be used or relied </w:t>
      </w:r>
      <w:r w:rsidRPr="00534097">
        <w:t>upon by any other party</w:t>
      </w:r>
      <w:r w:rsidRPr="00534097">
        <w:rPr>
          <w:lang w:val="en-US"/>
        </w:rPr>
        <w:t xml:space="preserve"> other than the C</w:t>
      </w:r>
      <w:r>
        <w:rPr>
          <w:lang w:val="en-US"/>
        </w:rPr>
        <w:t>ustomer</w:t>
      </w:r>
      <w:r w:rsidRPr="00534097">
        <w:rPr>
          <w:lang w:val="en-US"/>
        </w:rPr>
        <w:t xml:space="preserve"> unless </w:t>
      </w:r>
      <w:r w:rsidRPr="00534097">
        <w:t>express written</w:t>
      </w:r>
      <w:r w:rsidRPr="00534097">
        <w:rPr>
          <w:lang w:val="en-US"/>
        </w:rPr>
        <w:t xml:space="preserve"> consent has been obtained from </w:t>
      </w:r>
      <w:r w:rsidRPr="00534097">
        <w:t xml:space="preserve">Camunda. </w:t>
      </w:r>
      <w:r w:rsidRPr="00534097">
        <w:rPr>
          <w:lang w:val="en-US"/>
        </w:rPr>
        <w:t>Neither Camunda nor any of its officers, directors, agents or employees, accepts any duty of care to any other person or entity other than the C</w:t>
      </w:r>
      <w:r>
        <w:rPr>
          <w:lang w:val="en-US"/>
        </w:rPr>
        <w:t xml:space="preserve">ustomer. Camunda specifically </w:t>
      </w:r>
      <w:r>
        <w:rPr>
          <w:rFonts w:eastAsia="Times New Roman"/>
          <w:lang w:val="en-US" w:eastAsia="en-GB"/>
        </w:rPr>
        <w:t>disclaims any warranty of merchantability, fitness for a particular purpose</w:t>
      </w:r>
      <w:r w:rsidRPr="00534097">
        <w:rPr>
          <w:lang w:val="en-US"/>
        </w:rPr>
        <w:t xml:space="preserve"> </w:t>
      </w:r>
      <w:r w:rsidRPr="00534097">
        <w:rPr>
          <w:rFonts w:eastAsia="Times New Roman"/>
          <w:lang w:eastAsia="en-GB"/>
        </w:rPr>
        <w:t xml:space="preserve">and </w:t>
      </w:r>
      <w:r w:rsidRPr="00534097">
        <w:rPr>
          <w:rFonts w:eastAsia="Times New Roman"/>
          <w:lang w:val="en-US" w:eastAsia="en-GB"/>
        </w:rPr>
        <w:t xml:space="preserve">does not make any warranty implied or expressed </w:t>
      </w:r>
      <w:r w:rsidRPr="00534097">
        <w:rPr>
          <w:rFonts w:eastAsia="Times New Roman"/>
          <w:lang w:eastAsia="en-GB"/>
        </w:rPr>
        <w:t xml:space="preserve">to any matter dealt </w:t>
      </w:r>
      <w:r w:rsidR="002A243F">
        <w:rPr>
          <w:rFonts w:eastAsia="Times New Roman"/>
          <w:lang w:eastAsia="en-GB"/>
        </w:rPr>
        <w:t xml:space="preserve">with </w:t>
      </w:r>
      <w:r w:rsidRPr="00534097">
        <w:rPr>
          <w:rFonts w:eastAsia="Times New Roman"/>
          <w:lang w:eastAsia="en-GB"/>
        </w:rPr>
        <w:t xml:space="preserve">within this </w:t>
      </w:r>
      <w:r w:rsidRPr="00534097">
        <w:rPr>
          <w:rFonts w:eastAsia="Times New Roman"/>
          <w:lang w:val="en-US" w:eastAsia="en-GB"/>
        </w:rPr>
        <w:t>r</w:t>
      </w:r>
      <w:proofErr w:type="spellStart"/>
      <w:r w:rsidRPr="00534097">
        <w:rPr>
          <w:rFonts w:eastAsia="Times New Roman"/>
          <w:lang w:eastAsia="en-GB"/>
        </w:rPr>
        <w:t>eport</w:t>
      </w:r>
      <w:proofErr w:type="spellEnd"/>
      <w:r w:rsidRPr="00534097">
        <w:rPr>
          <w:rFonts w:eastAsia="Times New Roman"/>
          <w:lang w:eastAsia="en-GB"/>
        </w:rPr>
        <w:t xml:space="preserve"> or </w:t>
      </w:r>
      <w:r w:rsidRPr="00534097">
        <w:rPr>
          <w:rFonts w:eastAsia="Times New Roman"/>
          <w:lang w:val="en-US" w:eastAsia="en-GB"/>
        </w:rPr>
        <w:t xml:space="preserve">assumes any responsibility </w:t>
      </w:r>
      <w:r w:rsidRPr="00534097">
        <w:rPr>
          <w:rFonts w:eastAsia="Times New Roman"/>
          <w:lang w:eastAsia="en-GB"/>
        </w:rPr>
        <w:t>for any loss or damage suffered arising from matters dealt with or conclusions expressed in this report</w:t>
      </w:r>
      <w:r>
        <w:rPr>
          <w:rFonts w:eastAsia="Times New Roman"/>
          <w:lang w:val="en-US" w:eastAsia="en-GB"/>
        </w:rPr>
        <w:t xml:space="preserve">. This disclaimer, however, does not apply in cases of willful misconduct or gross negligence of Camunda or where any warranties implied by law cannot be validly waived. </w:t>
      </w:r>
    </w:p>
    <w:p w14:paraId="13634D82" w14:textId="593C077A" w:rsidR="00D75AB0" w:rsidRDefault="00D75AB0" w:rsidP="00D75AB0">
      <w:pPr>
        <w:rPr>
          <w:lang w:val="en-US"/>
        </w:rPr>
      </w:pPr>
      <w:r w:rsidRPr="00534097">
        <w:rPr>
          <w:lang w:val="en-US"/>
        </w:rPr>
        <w:t>The concepts and information contained in this report are the property of Camunda</w:t>
      </w:r>
      <w:r>
        <w:rPr>
          <w:lang w:val="en-US"/>
        </w:rPr>
        <w:t xml:space="preserve"> and are strictly confidential. </w:t>
      </w:r>
      <w:r w:rsidRPr="00534097">
        <w:rPr>
          <w:lang w:val="en-US"/>
        </w:rPr>
        <w:t>Except as expressly provided for in the Agreement, the C</w:t>
      </w:r>
      <w:r>
        <w:rPr>
          <w:lang w:val="en-US"/>
        </w:rPr>
        <w:t>ustomer</w:t>
      </w:r>
      <w:r w:rsidRPr="00534097">
        <w:rPr>
          <w:lang w:val="en-US"/>
        </w:rPr>
        <w:t xml:space="preserve"> or any third party is prohibited from copying, reproducing, modifying, distributing, displaying, publishing</w:t>
      </w:r>
      <w:r w:rsidR="002A243F">
        <w:rPr>
          <w:lang w:val="en-US"/>
        </w:rPr>
        <w:t>,</w:t>
      </w:r>
      <w:r w:rsidRPr="00534097">
        <w:rPr>
          <w:lang w:val="en-US"/>
        </w:rPr>
        <w:t xml:space="preserve"> or transmitting any of the contents of this report, and nothing otherwise stated or implied in this report confers any license or right to do so. </w:t>
      </w:r>
    </w:p>
    <w:p w14:paraId="28C83411" w14:textId="77777777" w:rsidR="0028348B" w:rsidRDefault="0028348B">
      <w:pPr>
        <w:spacing w:before="0" w:after="80"/>
        <w:rPr>
          <w:rFonts w:eastAsiaTheme="majorEastAsia"/>
          <w:b/>
          <w:bCs/>
          <w:sz w:val="36"/>
          <w:szCs w:val="36"/>
        </w:rPr>
      </w:pPr>
      <w:r>
        <w:rPr>
          <w:rFonts w:eastAsiaTheme="majorEastAsia"/>
          <w:b/>
          <w:bCs/>
          <w:sz w:val="36"/>
          <w:szCs w:val="36"/>
        </w:rPr>
        <w:br w:type="page"/>
      </w:r>
    </w:p>
    <w:p w14:paraId="614D177B" w14:textId="51F46B60" w:rsidR="00C307D6" w:rsidRPr="004C3140" w:rsidRDefault="00C307D6" w:rsidP="004C3140">
      <w:pPr>
        <w:spacing w:before="240" w:after="240"/>
        <w:rPr>
          <w:b/>
          <w:bCs/>
          <w:sz w:val="36"/>
          <w:szCs w:val="36"/>
        </w:rPr>
      </w:pPr>
      <w:r w:rsidRPr="004C3140">
        <w:rPr>
          <w:rFonts w:eastAsiaTheme="majorEastAsia"/>
          <w:b/>
          <w:bCs/>
          <w:sz w:val="36"/>
          <w:szCs w:val="36"/>
        </w:rPr>
        <w:lastRenderedPageBreak/>
        <w:t>Revision History</w:t>
      </w:r>
    </w:p>
    <w:tbl>
      <w:tblPr>
        <w:tblStyle w:val="GridTable4-Accent3"/>
        <w:tblW w:w="0" w:type="auto"/>
        <w:tblLayout w:type="fixed"/>
        <w:tblLook w:val="04A0" w:firstRow="1" w:lastRow="0" w:firstColumn="1" w:lastColumn="0" w:noHBand="0" w:noVBand="1"/>
      </w:tblPr>
      <w:tblGrid>
        <w:gridCol w:w="1705"/>
        <w:gridCol w:w="1080"/>
        <w:gridCol w:w="4056"/>
        <w:gridCol w:w="2219"/>
      </w:tblGrid>
      <w:tr w:rsidR="00C307D6" w14:paraId="4284A0AB" w14:textId="77777777" w:rsidTr="00903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58AA29F" w14:textId="77777777" w:rsidR="00C307D6" w:rsidRDefault="00C307D6" w:rsidP="000D1A88">
            <w:pPr>
              <w:jc w:val="center"/>
            </w:pPr>
            <w:r>
              <w:t>Date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14:paraId="128D9EE8" w14:textId="77777777" w:rsidR="00C307D6" w:rsidRDefault="00C307D6" w:rsidP="000D1A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056" w:type="dxa"/>
            <w:tcBorders>
              <w:top w:val="single" w:sz="4" w:space="0" w:color="auto"/>
            </w:tcBorders>
            <w:vAlign w:val="center"/>
          </w:tcPr>
          <w:p w14:paraId="5E15E865" w14:textId="77777777" w:rsidR="00C307D6" w:rsidRDefault="00C307D6" w:rsidP="00534A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21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9815ACA" w14:textId="77777777" w:rsidR="00C307D6" w:rsidRDefault="00C307D6" w:rsidP="000D1A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</w:tr>
      <w:tr w:rsidR="00C307D6" w14:paraId="5522914A" w14:textId="77777777" w:rsidTr="00903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left w:val="single" w:sz="4" w:space="0" w:color="auto"/>
            </w:tcBorders>
            <w:vAlign w:val="center"/>
          </w:tcPr>
          <w:p w14:paraId="75149D2E" w14:textId="398B952C" w:rsidR="00C307D6" w:rsidRPr="00534A11" w:rsidRDefault="005070DE" w:rsidP="000D1A8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January</w:t>
            </w:r>
            <w:r w:rsidR="00903390">
              <w:rPr>
                <w:b w:val="0"/>
                <w:bCs w:val="0"/>
              </w:rPr>
              <w:t xml:space="preserve"> 24, 202</w:t>
            </w:r>
            <w:r>
              <w:rPr>
                <w:b w:val="0"/>
                <w:bCs w:val="0"/>
              </w:rPr>
              <w:t>5</w:t>
            </w:r>
          </w:p>
        </w:tc>
        <w:tc>
          <w:tcPr>
            <w:tcW w:w="1080" w:type="dxa"/>
            <w:vAlign w:val="center"/>
          </w:tcPr>
          <w:p w14:paraId="32DEDE7B" w14:textId="139F1322" w:rsidR="00C307D6" w:rsidRPr="00865218" w:rsidRDefault="0043332C" w:rsidP="000D1A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4056" w:type="dxa"/>
            <w:vAlign w:val="center"/>
          </w:tcPr>
          <w:p w14:paraId="2B09D666" w14:textId="144F0CC2" w:rsidR="00C307D6" w:rsidRPr="00865218" w:rsidRDefault="0043332C" w:rsidP="00534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Minutes of meeting</w:t>
            </w:r>
          </w:p>
        </w:tc>
        <w:tc>
          <w:tcPr>
            <w:tcW w:w="2219" w:type="dxa"/>
            <w:tcBorders>
              <w:right w:val="single" w:sz="4" w:space="0" w:color="auto"/>
            </w:tcBorders>
            <w:vAlign w:val="center"/>
          </w:tcPr>
          <w:p w14:paraId="3372C5FF" w14:textId="1D0E6360" w:rsidR="00C307D6" w:rsidRPr="00865218" w:rsidRDefault="0043332C" w:rsidP="000D1A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Pierre-Yves Monnet</w:t>
            </w:r>
          </w:p>
        </w:tc>
      </w:tr>
      <w:tr w:rsidR="00C307D6" w14:paraId="41A49729" w14:textId="77777777" w:rsidTr="00903390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left w:val="single" w:sz="4" w:space="0" w:color="auto"/>
            </w:tcBorders>
            <w:vAlign w:val="center"/>
          </w:tcPr>
          <w:p w14:paraId="2A2CB2EE" w14:textId="77777777" w:rsidR="00C307D6" w:rsidRPr="000D1A88" w:rsidRDefault="00C307D6" w:rsidP="000D1A8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080" w:type="dxa"/>
            <w:vAlign w:val="center"/>
          </w:tcPr>
          <w:p w14:paraId="0FD90F48" w14:textId="77777777" w:rsidR="00C307D6" w:rsidRDefault="00C307D6" w:rsidP="000D1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6" w:type="dxa"/>
            <w:vAlign w:val="center"/>
          </w:tcPr>
          <w:p w14:paraId="152C0730" w14:textId="77777777" w:rsidR="00C307D6" w:rsidRDefault="00C307D6" w:rsidP="00534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9" w:type="dxa"/>
            <w:tcBorders>
              <w:right w:val="single" w:sz="4" w:space="0" w:color="auto"/>
            </w:tcBorders>
            <w:vAlign w:val="center"/>
          </w:tcPr>
          <w:p w14:paraId="551C8198" w14:textId="77777777" w:rsidR="00C307D6" w:rsidRDefault="00C307D6" w:rsidP="000D1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07D6" w14:paraId="2A3E1A6C" w14:textId="77777777" w:rsidTr="00903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247CBCC" w14:textId="77777777" w:rsidR="00C307D6" w:rsidRPr="000D1A88" w:rsidRDefault="00C307D6" w:rsidP="000D1A8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7622B05" w14:textId="77777777" w:rsidR="00C307D6" w:rsidRDefault="00C307D6" w:rsidP="000D1A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56" w:type="dxa"/>
            <w:tcBorders>
              <w:bottom w:val="single" w:sz="4" w:space="0" w:color="auto"/>
            </w:tcBorders>
            <w:vAlign w:val="center"/>
          </w:tcPr>
          <w:p w14:paraId="0C195DD3" w14:textId="77777777" w:rsidR="00C307D6" w:rsidRDefault="00C307D6" w:rsidP="00534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1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43116A2" w14:textId="77777777" w:rsidR="00C307D6" w:rsidRDefault="00C307D6" w:rsidP="000D1A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D72E15E" w14:textId="77777777" w:rsidR="004D5CB8" w:rsidRDefault="004D5CB8" w:rsidP="00534A11"/>
    <w:p w14:paraId="51357E0C" w14:textId="77777777" w:rsidR="004D5CB8" w:rsidRDefault="004D5CB8">
      <w:pPr>
        <w:spacing w:after="80"/>
      </w:pPr>
      <w:r>
        <w:br w:type="page"/>
      </w:r>
    </w:p>
    <w:sdt>
      <w:sdtPr>
        <w:id w:val="-19949396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C3179FD" w14:textId="70A6A81C" w:rsidR="004D5CB8" w:rsidRPr="004D5CB8" w:rsidRDefault="004D5CB8" w:rsidP="004D5CB8">
          <w:pPr>
            <w:pStyle w:val="Numberedlist"/>
            <w:numPr>
              <w:ilvl w:val="0"/>
              <w:numId w:val="0"/>
            </w:numPr>
            <w:spacing w:before="240" w:after="240"/>
            <w:rPr>
              <w:b/>
              <w:bCs/>
              <w:sz w:val="36"/>
              <w:szCs w:val="36"/>
            </w:rPr>
          </w:pPr>
          <w:r w:rsidRPr="004D5CB8">
            <w:rPr>
              <w:b/>
              <w:bCs/>
              <w:sz w:val="36"/>
              <w:szCs w:val="36"/>
            </w:rPr>
            <w:t>Table of Contents</w:t>
          </w:r>
        </w:p>
        <w:p w14:paraId="218EB043" w14:textId="33966CFE" w:rsidR="005070DE" w:rsidRDefault="004D5CB8">
          <w:pPr>
            <w:pStyle w:val="TOC1"/>
            <w:tabs>
              <w:tab w:val="left" w:pos="440"/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462134" w:history="1">
            <w:r w:rsidR="005070DE" w:rsidRPr="0013174D">
              <w:rPr>
                <w:rStyle w:val="Hyperlink"/>
                <w:noProof/>
              </w:rPr>
              <w:t>1</w:t>
            </w:r>
            <w:r w:rsidR="005070DE"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5070DE" w:rsidRPr="0013174D">
              <w:rPr>
                <w:rStyle w:val="Hyperlink"/>
                <w:noProof/>
              </w:rPr>
              <w:t>Engagement Basis</w:t>
            </w:r>
            <w:r w:rsidR="005070DE">
              <w:rPr>
                <w:noProof/>
                <w:webHidden/>
              </w:rPr>
              <w:tab/>
            </w:r>
            <w:r w:rsidR="005070DE">
              <w:rPr>
                <w:noProof/>
                <w:webHidden/>
              </w:rPr>
              <w:fldChar w:fldCharType="begin"/>
            </w:r>
            <w:r w:rsidR="005070DE">
              <w:rPr>
                <w:noProof/>
                <w:webHidden/>
              </w:rPr>
              <w:instrText xml:space="preserve"> PAGEREF _Toc200462134 \h </w:instrText>
            </w:r>
            <w:r w:rsidR="005070DE">
              <w:rPr>
                <w:noProof/>
                <w:webHidden/>
              </w:rPr>
            </w:r>
            <w:r w:rsidR="005070DE">
              <w:rPr>
                <w:noProof/>
                <w:webHidden/>
              </w:rPr>
              <w:fldChar w:fldCharType="separate"/>
            </w:r>
            <w:r w:rsidR="005070DE">
              <w:rPr>
                <w:noProof/>
                <w:webHidden/>
              </w:rPr>
              <w:t>4</w:t>
            </w:r>
            <w:r w:rsidR="005070DE">
              <w:rPr>
                <w:noProof/>
                <w:webHidden/>
              </w:rPr>
              <w:fldChar w:fldCharType="end"/>
            </w:r>
          </w:hyperlink>
        </w:p>
        <w:p w14:paraId="7A0CB455" w14:textId="2C262F19" w:rsidR="005070DE" w:rsidRDefault="005070DE">
          <w:pPr>
            <w:pStyle w:val="TOC2"/>
            <w:tabs>
              <w:tab w:val="left" w:pos="960"/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0462135" w:history="1">
            <w:r w:rsidRPr="0013174D">
              <w:rPr>
                <w:rStyle w:val="Hyperlink"/>
                <w:noProof/>
              </w:rPr>
              <w:t>1.1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13174D">
              <w:rPr>
                <w:rStyle w:val="Hyperlink"/>
                <w:noProof/>
              </w:rPr>
              <w:t>Meeting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_Toc200462135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F1158" w14:textId="52782E47" w:rsidR="005070DE" w:rsidRDefault="005070DE">
          <w:pPr>
            <w:pStyle w:val="TOC2"/>
            <w:tabs>
              <w:tab w:val="left" w:pos="960"/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0462136" w:history="1">
            <w:r w:rsidRPr="0013174D">
              <w:rPr>
                <w:rStyle w:val="Hyperlink"/>
                <w:noProof/>
              </w:rPr>
              <w:t>1.2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13174D">
              <w:rPr>
                <w:rStyle w:val="Hyperlink"/>
                <w:noProof/>
              </w:rPr>
              <w:t>Meeting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_Toc200462136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94F89" w14:textId="3ADE476A" w:rsidR="005070DE" w:rsidRDefault="005070DE">
          <w:pPr>
            <w:pStyle w:val="TOC1"/>
            <w:tabs>
              <w:tab w:val="left" w:pos="440"/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0462137" w:history="1">
            <w:r w:rsidRPr="0013174D">
              <w:rPr>
                <w:rStyle w:val="Hyperlink"/>
                <w:noProof/>
              </w:rPr>
              <w:t>2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13174D">
              <w:rPr>
                <w:rStyle w:val="Hyperlink"/>
                <w:noProof/>
              </w:rPr>
              <w:t>Technical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_Toc200462137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19A67" w14:textId="4E6D0A31" w:rsidR="004D5CB8" w:rsidRDefault="004D5CB8">
          <w:r>
            <w:rPr>
              <w:b/>
              <w:bCs/>
              <w:noProof/>
            </w:rPr>
            <w:fldChar w:fldCharType="end"/>
          </w:r>
        </w:p>
      </w:sdtContent>
    </w:sdt>
    <w:p w14:paraId="618F6CA7" w14:textId="2B3CA93E" w:rsidR="00A65A47" w:rsidRDefault="00A65A47" w:rsidP="00534A11">
      <w:pPr>
        <w:rPr>
          <w:rFonts w:eastAsiaTheme="majorEastAsia"/>
          <w:color w:val="000000"/>
          <w:sz w:val="36"/>
          <w:szCs w:val="36"/>
        </w:rPr>
      </w:pPr>
      <w:r>
        <w:br w:type="page"/>
      </w:r>
    </w:p>
    <w:p w14:paraId="3E3D43D6" w14:textId="4FDB4E63" w:rsidR="0079398C" w:rsidRPr="00F322AD" w:rsidRDefault="0079398C" w:rsidP="002303F6">
      <w:pPr>
        <w:pStyle w:val="Heading1"/>
      </w:pPr>
      <w:bookmarkStart w:id="0" w:name="_Toc200462134"/>
      <w:r w:rsidRPr="00F322AD">
        <w:lastRenderedPageBreak/>
        <w:t>E</w:t>
      </w:r>
      <w:r w:rsidR="009A426C" w:rsidRPr="00F322AD">
        <w:t>ngagement Basis</w:t>
      </w:r>
      <w:bookmarkEnd w:id="0"/>
    </w:p>
    <w:p w14:paraId="671E7EE5" w14:textId="77777777" w:rsidR="005070DE" w:rsidRDefault="00D85A3F" w:rsidP="002303F6">
      <w:pPr>
        <w:pStyle w:val="Heading2"/>
      </w:pPr>
      <w:bookmarkStart w:id="1" w:name="_Hlk64023426"/>
      <w:bookmarkStart w:id="2" w:name="_Toc200462135"/>
      <w:r w:rsidRPr="00ED2D80">
        <w:t xml:space="preserve">Meeting </w:t>
      </w:r>
      <w:r w:rsidR="005070DE">
        <w:t>1</w:t>
      </w:r>
      <w:bookmarkEnd w:id="2"/>
    </w:p>
    <w:p w14:paraId="5BA3BA3F" w14:textId="211ADF72" w:rsidR="001E65AF" w:rsidRDefault="005070DE" w:rsidP="002303F6">
      <w:pPr>
        <w:pStyle w:val="Heading2"/>
      </w:pPr>
      <w:bookmarkStart w:id="3" w:name="_Toc200462136"/>
      <w:r>
        <w:t>Meeting 2</w:t>
      </w:r>
      <w:bookmarkEnd w:id="3"/>
    </w:p>
    <w:p w14:paraId="614938AE" w14:textId="0542EA20" w:rsidR="003C20EA" w:rsidRDefault="005070DE" w:rsidP="002303F6">
      <w:pPr>
        <w:pStyle w:val="Heading1"/>
      </w:pPr>
      <w:bookmarkStart w:id="4" w:name="_Toc200462137"/>
      <w:r>
        <w:t>Technical questions</w:t>
      </w:r>
      <w:bookmarkEnd w:id="4"/>
    </w:p>
    <w:bookmarkEnd w:id="1"/>
    <w:p w14:paraId="3981B4C6" w14:textId="77777777" w:rsidR="007E1CF0" w:rsidRPr="00ED6907" w:rsidRDefault="007E1CF0" w:rsidP="00807C51">
      <w:pPr>
        <w:rPr>
          <w:lang w:val="en-US"/>
        </w:rPr>
      </w:pPr>
    </w:p>
    <w:p w14:paraId="6B21CBCC" w14:textId="1E8C00D7" w:rsidR="00F674A9" w:rsidRPr="00F72500" w:rsidRDefault="00F674A9" w:rsidP="00F72500">
      <w:pPr>
        <w:spacing w:before="0" w:after="80"/>
        <w:rPr>
          <w:rFonts w:eastAsiaTheme="majorEastAsia"/>
          <w:b/>
          <w:bCs/>
          <w:color w:val="000000"/>
          <w:sz w:val="40"/>
          <w:szCs w:val="40"/>
        </w:rPr>
      </w:pPr>
    </w:p>
    <w:sectPr w:rsidR="00F674A9" w:rsidRPr="00F72500" w:rsidSect="00951B2C">
      <w:headerReference w:type="default" r:id="rId13"/>
      <w:footerReference w:type="default" r:id="rId14"/>
      <w:pgSz w:w="11906" w:h="16838" w:code="9"/>
      <w:pgMar w:top="1418" w:right="1418" w:bottom="1134" w:left="1418" w:header="454" w:footer="56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4F8287" w14:textId="77777777" w:rsidR="00925045" w:rsidRDefault="00925045" w:rsidP="00534A11">
      <w:r>
        <w:separator/>
      </w:r>
    </w:p>
    <w:p w14:paraId="3F4F1796" w14:textId="77777777" w:rsidR="00925045" w:rsidRDefault="00925045" w:rsidP="00534A11"/>
  </w:endnote>
  <w:endnote w:type="continuationSeparator" w:id="0">
    <w:p w14:paraId="75F72A02" w14:textId="77777777" w:rsidR="00925045" w:rsidRDefault="00925045" w:rsidP="00534A11">
      <w:r>
        <w:continuationSeparator/>
      </w:r>
    </w:p>
    <w:p w14:paraId="261398AC" w14:textId="77777777" w:rsidR="00925045" w:rsidRDefault="00925045" w:rsidP="00534A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693183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5E9287" w14:textId="423178B7" w:rsidR="0039616E" w:rsidRDefault="00FC1B20" w:rsidP="00534A11">
        <w:pPr>
          <w:pStyle w:val="Footer"/>
        </w:pPr>
        <w:r>
          <w:t xml:space="preserve">Page </w:t>
        </w:r>
        <w:r w:rsidR="0039616E" w:rsidRPr="0039616E">
          <w:fldChar w:fldCharType="begin"/>
        </w:r>
        <w:r w:rsidR="0039616E" w:rsidRPr="0039616E">
          <w:instrText xml:space="preserve"> PAGE   \* MERGEFORMAT </w:instrText>
        </w:r>
        <w:r w:rsidR="0039616E" w:rsidRPr="0039616E">
          <w:fldChar w:fldCharType="separate"/>
        </w:r>
        <w:r w:rsidR="0039616E" w:rsidRPr="0039616E">
          <w:t>2</w:t>
        </w:r>
        <w:r w:rsidR="0039616E" w:rsidRPr="0039616E">
          <w:fldChar w:fldCharType="end"/>
        </w:r>
        <w:r>
          <w:t xml:space="preserve"> of</w:t>
        </w:r>
        <w:r w:rsidR="007A0BEC">
          <w:t xml:space="preserve"> </w:t>
        </w:r>
        <w:fldSimple w:instr=" NUMPAGES   \* MERGEFORMAT ">
          <w:r w:rsidR="00F52A5B">
            <w:rPr>
              <w:noProof/>
            </w:rPr>
            <w:t>1</w:t>
          </w:r>
        </w:fldSimple>
      </w:p>
    </w:sdtContent>
  </w:sdt>
  <w:p w14:paraId="6F6F18B9" w14:textId="77777777" w:rsidR="00C02213" w:rsidRDefault="00C02213" w:rsidP="00534A1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6978F1" w14:textId="77777777" w:rsidR="00925045" w:rsidRDefault="00925045" w:rsidP="00534A11">
      <w:r>
        <w:separator/>
      </w:r>
    </w:p>
    <w:p w14:paraId="4251776A" w14:textId="77777777" w:rsidR="00925045" w:rsidRDefault="00925045" w:rsidP="00534A11"/>
  </w:footnote>
  <w:footnote w:type="continuationSeparator" w:id="0">
    <w:p w14:paraId="36529961" w14:textId="77777777" w:rsidR="00925045" w:rsidRDefault="00925045" w:rsidP="00534A11">
      <w:r>
        <w:continuationSeparator/>
      </w:r>
    </w:p>
    <w:p w14:paraId="19D2E7AC" w14:textId="77777777" w:rsidR="00925045" w:rsidRDefault="00925045" w:rsidP="00534A1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3E1872" w14:textId="61142E67" w:rsidR="00C278E4" w:rsidRDefault="00C278E4" w:rsidP="00534A11">
    <w:pPr>
      <w:pStyle w:val="Header"/>
    </w:pPr>
    <w:r w:rsidRPr="00C278E4">
      <w:drawing>
        <wp:anchor distT="0" distB="0" distL="114300" distR="114300" simplePos="0" relativeHeight="251657216" behindDoc="0" locked="0" layoutInCell="1" allowOverlap="1" wp14:anchorId="14936F9F" wp14:editId="772DDEBB">
          <wp:simplePos x="0" y="0"/>
          <wp:positionH relativeFrom="column">
            <wp:posOffset>5176520</wp:posOffset>
          </wp:positionH>
          <wp:positionV relativeFrom="paragraph">
            <wp:posOffset>-12065</wp:posOffset>
          </wp:positionV>
          <wp:extent cx="1051200" cy="360000"/>
          <wp:effectExtent l="0" t="0" r="0" b="2540"/>
          <wp:wrapThrough wrapText="bothSides">
            <wp:wrapPolygon edited="0">
              <wp:start x="0" y="0"/>
              <wp:lineTo x="0" y="20608"/>
              <wp:lineTo x="21143" y="20608"/>
              <wp:lineTo x="21143" y="0"/>
              <wp:lineTo x="0" y="0"/>
            </wp:wrapPolygon>
          </wp:wrapThrough>
          <wp:docPr id="1" name="Picture 1" descr="CAMUND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Black.jpg"/>
                  <pic:cNvPicPr/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1200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E0C7644" w14:textId="77777777" w:rsidR="00C02213" w:rsidRDefault="00C02213" w:rsidP="00534A1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E2A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8F3662D"/>
    <w:multiLevelType w:val="hybridMultilevel"/>
    <w:tmpl w:val="F19EF9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D5974"/>
    <w:multiLevelType w:val="hybridMultilevel"/>
    <w:tmpl w:val="0D0C00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84292"/>
    <w:multiLevelType w:val="multilevel"/>
    <w:tmpl w:val="7704699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22CE7141"/>
    <w:multiLevelType w:val="hybridMultilevel"/>
    <w:tmpl w:val="1CDEF322"/>
    <w:lvl w:ilvl="0" w:tplc="4C8C0912">
      <w:start w:val="1"/>
      <w:numFmt w:val="bullet"/>
      <w:lvlText w:val=""/>
      <w:lvlJc w:val="left"/>
      <w:pPr>
        <w:ind w:left="720" w:hanging="360"/>
      </w:pPr>
      <w:rPr>
        <w:rFonts w:ascii="IBM Plex Sans" w:hAnsi="IBM Plex Sans" w:hint="default"/>
        <w:b/>
        <w:i w:val="0"/>
        <w:color w:val="A5A5A5" w:themeColor="accent3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C842BA"/>
    <w:multiLevelType w:val="hybridMultilevel"/>
    <w:tmpl w:val="E208109E"/>
    <w:lvl w:ilvl="0" w:tplc="D8CE13C4">
      <w:start w:val="1"/>
      <w:numFmt w:val="decimal"/>
      <w:pStyle w:val="Numberedlist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FF1E00" w:themeColor="accent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540306"/>
    <w:multiLevelType w:val="multilevel"/>
    <w:tmpl w:val="BB2E50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BE93975"/>
    <w:multiLevelType w:val="hybridMultilevel"/>
    <w:tmpl w:val="EDDCD3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A8549C"/>
    <w:multiLevelType w:val="hybridMultilevel"/>
    <w:tmpl w:val="787E0C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49791A"/>
    <w:multiLevelType w:val="hybridMultilevel"/>
    <w:tmpl w:val="4E0CA9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4B59CC"/>
    <w:multiLevelType w:val="hybridMultilevel"/>
    <w:tmpl w:val="3E0E03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7411D8"/>
    <w:multiLevelType w:val="multilevel"/>
    <w:tmpl w:val="B01831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16B06CC"/>
    <w:multiLevelType w:val="multilevel"/>
    <w:tmpl w:val="2AA43E7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5844E6A"/>
    <w:multiLevelType w:val="multilevel"/>
    <w:tmpl w:val="43FA56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8736163"/>
    <w:multiLevelType w:val="multilevel"/>
    <w:tmpl w:val="8A5A0E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8CE076B"/>
    <w:multiLevelType w:val="hybridMultilevel"/>
    <w:tmpl w:val="9D7E5B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BC1A84"/>
    <w:multiLevelType w:val="multilevel"/>
    <w:tmpl w:val="123CF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0106692"/>
    <w:multiLevelType w:val="hybridMultilevel"/>
    <w:tmpl w:val="D95669FE"/>
    <w:lvl w:ilvl="0" w:tplc="CFA801D8">
      <w:start w:val="1"/>
      <w:numFmt w:val="bullet"/>
      <w:pStyle w:val="Bulletlist"/>
      <w:lvlText w:val="•"/>
      <w:lvlJc w:val="left"/>
      <w:pPr>
        <w:ind w:left="720" w:hanging="360"/>
      </w:pPr>
      <w:rPr>
        <w:rFonts w:ascii="IBM Plex Sans" w:hAnsi="IBM Plex Sans" w:hint="default"/>
        <w:b/>
        <w:i w:val="0"/>
        <w:color w:val="FF1E00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8C5600"/>
    <w:multiLevelType w:val="hybridMultilevel"/>
    <w:tmpl w:val="FBEC3C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BE61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7152E83"/>
    <w:multiLevelType w:val="hybridMultilevel"/>
    <w:tmpl w:val="4AC4BA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3E2B8D"/>
    <w:multiLevelType w:val="hybridMultilevel"/>
    <w:tmpl w:val="F5BCB1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350DFC"/>
    <w:multiLevelType w:val="multilevel"/>
    <w:tmpl w:val="F4B449EC"/>
    <w:lvl w:ilvl="0">
      <w:start w:val="1"/>
      <w:numFmt w:val="decimal"/>
      <w:pStyle w:val="TableText"/>
      <w:isLgl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851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lowerLetter"/>
      <w:lvlText w:val="(%4)"/>
      <w:lvlJc w:val="left"/>
      <w:pPr>
        <w:tabs>
          <w:tab w:val="num" w:pos="2664"/>
        </w:tabs>
        <w:ind w:left="2664" w:hanging="26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512"/>
        </w:tabs>
        <w:ind w:left="86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512"/>
        </w:tabs>
        <w:ind w:left="13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232"/>
        </w:tabs>
        <w:ind w:left="18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592"/>
        </w:tabs>
        <w:ind w:left="23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312"/>
        </w:tabs>
        <w:ind w:left="2952" w:hanging="1440"/>
      </w:pPr>
      <w:rPr>
        <w:rFonts w:hint="default"/>
      </w:rPr>
    </w:lvl>
  </w:abstractNum>
  <w:abstractNum w:abstractNumId="23" w15:restartNumberingAfterBreak="0">
    <w:nsid w:val="57575A86"/>
    <w:multiLevelType w:val="multilevel"/>
    <w:tmpl w:val="6FD849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66A21E26"/>
    <w:multiLevelType w:val="hybridMultilevel"/>
    <w:tmpl w:val="B7C450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441850"/>
    <w:multiLevelType w:val="multilevel"/>
    <w:tmpl w:val="3D1CA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AFE46AA"/>
    <w:multiLevelType w:val="hybridMultilevel"/>
    <w:tmpl w:val="68F636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716ED2"/>
    <w:multiLevelType w:val="hybridMultilevel"/>
    <w:tmpl w:val="032E7D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8001780">
    <w:abstractNumId w:val="8"/>
  </w:num>
  <w:num w:numId="2" w16cid:durableId="2035300381">
    <w:abstractNumId w:val="2"/>
  </w:num>
  <w:num w:numId="3" w16cid:durableId="162624186">
    <w:abstractNumId w:val="4"/>
  </w:num>
  <w:num w:numId="4" w16cid:durableId="773328864">
    <w:abstractNumId w:val="17"/>
  </w:num>
  <w:num w:numId="5" w16cid:durableId="690421932">
    <w:abstractNumId w:val="5"/>
  </w:num>
  <w:num w:numId="6" w16cid:durableId="456074119">
    <w:abstractNumId w:val="7"/>
  </w:num>
  <w:num w:numId="7" w16cid:durableId="1709211360">
    <w:abstractNumId w:val="24"/>
  </w:num>
  <w:num w:numId="8" w16cid:durableId="651524735">
    <w:abstractNumId w:val="3"/>
  </w:num>
  <w:num w:numId="9" w16cid:durableId="562452811">
    <w:abstractNumId w:val="10"/>
  </w:num>
  <w:num w:numId="10" w16cid:durableId="1814567159">
    <w:abstractNumId w:val="6"/>
  </w:num>
  <w:num w:numId="11" w16cid:durableId="260340998">
    <w:abstractNumId w:val="13"/>
  </w:num>
  <w:num w:numId="12" w16cid:durableId="1863470950">
    <w:abstractNumId w:val="14"/>
  </w:num>
  <w:num w:numId="13" w16cid:durableId="761487984">
    <w:abstractNumId w:val="23"/>
  </w:num>
  <w:num w:numId="14" w16cid:durableId="1830945197">
    <w:abstractNumId w:val="19"/>
  </w:num>
  <w:num w:numId="15" w16cid:durableId="823735958">
    <w:abstractNumId w:val="25"/>
  </w:num>
  <w:num w:numId="16" w16cid:durableId="1504009336">
    <w:abstractNumId w:val="15"/>
  </w:num>
  <w:num w:numId="17" w16cid:durableId="1164860476">
    <w:abstractNumId w:val="22"/>
  </w:num>
  <w:num w:numId="18" w16cid:durableId="1576013201">
    <w:abstractNumId w:val="18"/>
  </w:num>
  <w:num w:numId="19" w16cid:durableId="974019761">
    <w:abstractNumId w:val="27"/>
  </w:num>
  <w:num w:numId="20" w16cid:durableId="1929729443">
    <w:abstractNumId w:val="11"/>
  </w:num>
  <w:num w:numId="21" w16cid:durableId="1147667387">
    <w:abstractNumId w:val="16"/>
  </w:num>
  <w:num w:numId="22" w16cid:durableId="333338157">
    <w:abstractNumId w:val="26"/>
  </w:num>
  <w:num w:numId="23" w16cid:durableId="891113277">
    <w:abstractNumId w:val="20"/>
  </w:num>
  <w:num w:numId="24" w16cid:durableId="1632394758">
    <w:abstractNumId w:val="1"/>
  </w:num>
  <w:num w:numId="25" w16cid:durableId="189184690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4522796">
    <w:abstractNumId w:val="9"/>
  </w:num>
  <w:num w:numId="27" w16cid:durableId="515309877">
    <w:abstractNumId w:val="21"/>
  </w:num>
  <w:num w:numId="28" w16cid:durableId="1816409015">
    <w:abstractNumId w:val="19"/>
    <w:lvlOverride w:ilvl="0">
      <w:lvl w:ilvl="0">
        <w:start w:val="1"/>
        <w:numFmt w:val="decimal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0" w:firstLine="0"/>
        </w:pPr>
        <w:rPr>
          <w:rFonts w:hint="default"/>
        </w:rPr>
      </w:lvl>
    </w:lvlOverride>
  </w:num>
  <w:num w:numId="29" w16cid:durableId="1998806168">
    <w:abstractNumId w:val="0"/>
  </w:num>
  <w:num w:numId="30" w16cid:durableId="15123321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oNotDisplayPageBoundaries/>
  <w:proofState w:spelling="clean" w:grammar="clean"/>
  <w:attachedTemplate r:id="rId1"/>
  <w:defaultTabStop w:val="113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WwNLEwsrAwMTIxNzVU0lEKTi0uzszPAykwNKgFAPiGpg4tAAAA"/>
  </w:docVars>
  <w:rsids>
    <w:rsidRoot w:val="00171A43"/>
    <w:rsid w:val="00015D38"/>
    <w:rsid w:val="00021387"/>
    <w:rsid w:val="00021E2E"/>
    <w:rsid w:val="000300F8"/>
    <w:rsid w:val="00041A1E"/>
    <w:rsid w:val="0004425D"/>
    <w:rsid w:val="00086535"/>
    <w:rsid w:val="00086AAA"/>
    <w:rsid w:val="000A5ACC"/>
    <w:rsid w:val="000C5B95"/>
    <w:rsid w:val="000C7A06"/>
    <w:rsid w:val="000D1A88"/>
    <w:rsid w:val="000E1D41"/>
    <w:rsid w:val="00104A5C"/>
    <w:rsid w:val="00114DF5"/>
    <w:rsid w:val="00117E2A"/>
    <w:rsid w:val="00122CAA"/>
    <w:rsid w:val="001233F2"/>
    <w:rsid w:val="00171A43"/>
    <w:rsid w:val="0017502A"/>
    <w:rsid w:val="00196106"/>
    <w:rsid w:val="001B2FD1"/>
    <w:rsid w:val="001D708B"/>
    <w:rsid w:val="001E0609"/>
    <w:rsid w:val="001E504C"/>
    <w:rsid w:val="001E65AF"/>
    <w:rsid w:val="0020745B"/>
    <w:rsid w:val="0020782A"/>
    <w:rsid w:val="002303F6"/>
    <w:rsid w:val="00263A13"/>
    <w:rsid w:val="002744E4"/>
    <w:rsid w:val="0028348B"/>
    <w:rsid w:val="002A161B"/>
    <w:rsid w:val="002A243F"/>
    <w:rsid w:val="002C628C"/>
    <w:rsid w:val="00300789"/>
    <w:rsid w:val="00316182"/>
    <w:rsid w:val="00361AD0"/>
    <w:rsid w:val="0039616E"/>
    <w:rsid w:val="003A1EEB"/>
    <w:rsid w:val="003C20EA"/>
    <w:rsid w:val="003F4340"/>
    <w:rsid w:val="003F7A06"/>
    <w:rsid w:val="00400DE7"/>
    <w:rsid w:val="00402B1F"/>
    <w:rsid w:val="00404025"/>
    <w:rsid w:val="0043332C"/>
    <w:rsid w:val="004574E3"/>
    <w:rsid w:val="00465EBE"/>
    <w:rsid w:val="00476921"/>
    <w:rsid w:val="00483754"/>
    <w:rsid w:val="004B0F5D"/>
    <w:rsid w:val="004C3140"/>
    <w:rsid w:val="004C7300"/>
    <w:rsid w:val="004D4175"/>
    <w:rsid w:val="004D5CB8"/>
    <w:rsid w:val="004E31E6"/>
    <w:rsid w:val="004F0A55"/>
    <w:rsid w:val="0050273D"/>
    <w:rsid w:val="005070DE"/>
    <w:rsid w:val="00522BF3"/>
    <w:rsid w:val="00526BE3"/>
    <w:rsid w:val="0052730F"/>
    <w:rsid w:val="005336EF"/>
    <w:rsid w:val="00534A11"/>
    <w:rsid w:val="0053786A"/>
    <w:rsid w:val="00540980"/>
    <w:rsid w:val="00566B75"/>
    <w:rsid w:val="00574677"/>
    <w:rsid w:val="005775EC"/>
    <w:rsid w:val="005B4201"/>
    <w:rsid w:val="005B5592"/>
    <w:rsid w:val="005D67EB"/>
    <w:rsid w:val="005F559D"/>
    <w:rsid w:val="006002D3"/>
    <w:rsid w:val="0060396D"/>
    <w:rsid w:val="00605B46"/>
    <w:rsid w:val="00627270"/>
    <w:rsid w:val="006312C3"/>
    <w:rsid w:val="00631C51"/>
    <w:rsid w:val="006403FD"/>
    <w:rsid w:val="006440CB"/>
    <w:rsid w:val="00672372"/>
    <w:rsid w:val="006A12A1"/>
    <w:rsid w:val="006C2DBF"/>
    <w:rsid w:val="006C52AD"/>
    <w:rsid w:val="006E029B"/>
    <w:rsid w:val="006F2FD3"/>
    <w:rsid w:val="00717756"/>
    <w:rsid w:val="00717C2A"/>
    <w:rsid w:val="00720A57"/>
    <w:rsid w:val="007354F9"/>
    <w:rsid w:val="0074572D"/>
    <w:rsid w:val="0078455A"/>
    <w:rsid w:val="0079398C"/>
    <w:rsid w:val="00795BC9"/>
    <w:rsid w:val="007A0BEC"/>
    <w:rsid w:val="007B2625"/>
    <w:rsid w:val="007B327F"/>
    <w:rsid w:val="007E1CF0"/>
    <w:rsid w:val="007E6BB6"/>
    <w:rsid w:val="007F7ABA"/>
    <w:rsid w:val="0080329B"/>
    <w:rsid w:val="00804B58"/>
    <w:rsid w:val="00807C51"/>
    <w:rsid w:val="00840DB3"/>
    <w:rsid w:val="0086492A"/>
    <w:rsid w:val="00865218"/>
    <w:rsid w:val="008A2177"/>
    <w:rsid w:val="008C2E24"/>
    <w:rsid w:val="008D79F6"/>
    <w:rsid w:val="008E20B5"/>
    <w:rsid w:val="00903390"/>
    <w:rsid w:val="00907CA3"/>
    <w:rsid w:val="00917E22"/>
    <w:rsid w:val="00925045"/>
    <w:rsid w:val="00951B2C"/>
    <w:rsid w:val="009966A1"/>
    <w:rsid w:val="009A426C"/>
    <w:rsid w:val="009D7070"/>
    <w:rsid w:val="00A42C9E"/>
    <w:rsid w:val="00A65A47"/>
    <w:rsid w:val="00A66941"/>
    <w:rsid w:val="00AA0DD3"/>
    <w:rsid w:val="00AB2C5F"/>
    <w:rsid w:val="00AC06D6"/>
    <w:rsid w:val="00AF7280"/>
    <w:rsid w:val="00B13C00"/>
    <w:rsid w:val="00B156F6"/>
    <w:rsid w:val="00B27536"/>
    <w:rsid w:val="00B420D7"/>
    <w:rsid w:val="00B5352E"/>
    <w:rsid w:val="00B80C28"/>
    <w:rsid w:val="00B8310D"/>
    <w:rsid w:val="00BB7AB8"/>
    <w:rsid w:val="00BD141A"/>
    <w:rsid w:val="00BD40CB"/>
    <w:rsid w:val="00BF4BDC"/>
    <w:rsid w:val="00BF5B2B"/>
    <w:rsid w:val="00C02213"/>
    <w:rsid w:val="00C26B02"/>
    <w:rsid w:val="00C278E4"/>
    <w:rsid w:val="00C307D6"/>
    <w:rsid w:val="00C31366"/>
    <w:rsid w:val="00C4700B"/>
    <w:rsid w:val="00C507A2"/>
    <w:rsid w:val="00C953B8"/>
    <w:rsid w:val="00CA6124"/>
    <w:rsid w:val="00CD22A9"/>
    <w:rsid w:val="00CD29D2"/>
    <w:rsid w:val="00CD6C81"/>
    <w:rsid w:val="00CF513C"/>
    <w:rsid w:val="00CF69B3"/>
    <w:rsid w:val="00D022B4"/>
    <w:rsid w:val="00D07E3E"/>
    <w:rsid w:val="00D10A47"/>
    <w:rsid w:val="00D35420"/>
    <w:rsid w:val="00D4462D"/>
    <w:rsid w:val="00D477BB"/>
    <w:rsid w:val="00D51F98"/>
    <w:rsid w:val="00D6578A"/>
    <w:rsid w:val="00D75AB0"/>
    <w:rsid w:val="00D774C7"/>
    <w:rsid w:val="00D81F06"/>
    <w:rsid w:val="00D8410F"/>
    <w:rsid w:val="00D85A3F"/>
    <w:rsid w:val="00DB2C37"/>
    <w:rsid w:val="00E05238"/>
    <w:rsid w:val="00E061D2"/>
    <w:rsid w:val="00E140C0"/>
    <w:rsid w:val="00E20A57"/>
    <w:rsid w:val="00E36D0C"/>
    <w:rsid w:val="00E37570"/>
    <w:rsid w:val="00E4738B"/>
    <w:rsid w:val="00E7774E"/>
    <w:rsid w:val="00E821BC"/>
    <w:rsid w:val="00EA60A8"/>
    <w:rsid w:val="00EC2A5A"/>
    <w:rsid w:val="00ED2D80"/>
    <w:rsid w:val="00ED426A"/>
    <w:rsid w:val="00ED6907"/>
    <w:rsid w:val="00EF2EAC"/>
    <w:rsid w:val="00F03DCA"/>
    <w:rsid w:val="00F322AD"/>
    <w:rsid w:val="00F52A5B"/>
    <w:rsid w:val="00F654ED"/>
    <w:rsid w:val="00F674A9"/>
    <w:rsid w:val="00F67D8B"/>
    <w:rsid w:val="00F72500"/>
    <w:rsid w:val="00F85CF0"/>
    <w:rsid w:val="00FC1B20"/>
    <w:rsid w:val="00FC35EE"/>
    <w:rsid w:val="00FD0E2A"/>
    <w:rsid w:val="00FD14E3"/>
    <w:rsid w:val="00FD1EA5"/>
    <w:rsid w:val="00FD5864"/>
    <w:rsid w:val="00FD69E6"/>
    <w:rsid w:val="00FE3142"/>
    <w:rsid w:val="00FF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01A1A58"/>
  <w15:chartTrackingRefBased/>
  <w15:docId w15:val="{677C72AD-0193-40AA-A6A7-093A1205E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4A9"/>
    <w:pPr>
      <w:spacing w:before="120" w:after="120"/>
    </w:pPr>
    <w:rPr>
      <w:rFonts w:ascii="IBM Plex Sans" w:hAnsi="IBM Plex Sans" w:cs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03F6"/>
    <w:pPr>
      <w:keepNext/>
      <w:keepLines/>
      <w:numPr>
        <w:numId w:val="30"/>
      </w:numPr>
      <w:spacing w:before="240" w:after="240"/>
      <w:outlineLvl w:val="0"/>
    </w:pPr>
    <w:rPr>
      <w:rFonts w:eastAsiaTheme="majorEastAsia"/>
      <w:b/>
      <w:bCs/>
      <w:color w:val="000000"/>
      <w:sz w:val="40"/>
      <w:szCs w:val="40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303F6"/>
    <w:pPr>
      <w:numPr>
        <w:ilvl w:val="1"/>
      </w:numPr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F322AD"/>
    <w:pPr>
      <w:numPr>
        <w:ilvl w:val="2"/>
      </w:numPr>
      <w:ind w:left="737" w:hanging="737"/>
      <w:outlineLvl w:val="2"/>
    </w:pPr>
    <w:rPr>
      <w:sz w:val="24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ED2D80"/>
    <w:pPr>
      <w:numPr>
        <w:ilvl w:val="3"/>
      </w:numPr>
      <w:outlineLvl w:val="3"/>
    </w:pPr>
    <w:rPr>
      <w:sz w:val="22"/>
      <w:szCs w:val="22"/>
    </w:rPr>
  </w:style>
  <w:style w:type="paragraph" w:styleId="Heading5">
    <w:name w:val="heading 5"/>
    <w:basedOn w:val="Heading4"/>
    <w:next w:val="Normal"/>
    <w:link w:val="Heading5Char"/>
    <w:uiPriority w:val="9"/>
    <w:unhideWhenUsed/>
    <w:rsid w:val="00015D38"/>
    <w:pPr>
      <w:numPr>
        <w:ilvl w:val="4"/>
      </w:numPr>
      <w:outlineLvl w:val="4"/>
    </w:pPr>
    <w:rPr>
      <w:color w:val="58595B"/>
    </w:rPr>
  </w:style>
  <w:style w:type="paragraph" w:styleId="Heading6">
    <w:name w:val="heading 6"/>
    <w:basedOn w:val="Heading5"/>
    <w:next w:val="Normal"/>
    <w:link w:val="Heading6Char"/>
    <w:uiPriority w:val="9"/>
    <w:unhideWhenUsed/>
    <w:rsid w:val="00015D38"/>
    <w:pPr>
      <w:numPr>
        <w:ilvl w:val="5"/>
      </w:numPr>
      <w:outlineLvl w:val="5"/>
    </w:pPr>
    <w:rPr>
      <w:color w:val="808285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114DF5"/>
    <w:pPr>
      <w:keepNext/>
      <w:keepLines/>
      <w:numPr>
        <w:ilvl w:val="6"/>
        <w:numId w:val="30"/>
      </w:numPr>
      <w:spacing w:before="40" w:after="0"/>
      <w:outlineLvl w:val="6"/>
    </w:pPr>
    <w:rPr>
      <w:rFonts w:eastAsiaTheme="majorEastAsia" w:cstheme="majorBidi"/>
      <w:b/>
      <w:bCs/>
      <w:color w:val="800F00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114DF5"/>
    <w:pPr>
      <w:keepNext/>
      <w:keepLines/>
      <w:numPr>
        <w:ilvl w:val="7"/>
        <w:numId w:val="30"/>
      </w:numPr>
      <w:spacing w:before="40" w:after="0"/>
      <w:outlineLvl w:val="7"/>
    </w:pPr>
    <w:rPr>
      <w:rFonts w:eastAsiaTheme="majorEastAsia" w:cstheme="majorBidi"/>
      <w:b/>
      <w:bCs/>
      <w:i/>
      <w:iCs/>
      <w:color w:val="800F00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4DF5"/>
    <w:pPr>
      <w:keepNext/>
      <w:keepLines/>
      <w:numPr>
        <w:ilvl w:val="8"/>
        <w:numId w:val="30"/>
      </w:numPr>
      <w:spacing w:before="40" w:after="0"/>
      <w:outlineLvl w:val="8"/>
    </w:pPr>
    <w:rPr>
      <w:rFonts w:eastAsiaTheme="majorEastAsia" w:cstheme="majorBidi"/>
      <w:i/>
      <w:iCs/>
      <w:color w:val="800F00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3F6"/>
    <w:rPr>
      <w:rFonts w:ascii="IBM Plex Sans" w:eastAsiaTheme="majorEastAsia" w:hAnsi="IBM Plex Sans" w:cstheme="majorHAnsi"/>
      <w:b/>
      <w:bCs/>
      <w:color w:val="00000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303F6"/>
    <w:rPr>
      <w:rFonts w:ascii="IBM Plex Sans" w:eastAsiaTheme="majorEastAsia" w:hAnsi="IBM Plex Sans" w:cstheme="majorHAnsi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322AD"/>
    <w:rPr>
      <w:rFonts w:ascii="Calibri" w:eastAsiaTheme="majorEastAsia" w:hAnsi="Calibri" w:cstheme="majorHAnsi"/>
      <w:b/>
      <w:bCs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D2D80"/>
    <w:rPr>
      <w:rFonts w:ascii="IBM Plex Sans" w:eastAsiaTheme="majorEastAsia" w:hAnsi="IBM Plex Sans" w:cstheme="majorHAnsi"/>
      <w:b/>
      <w:bCs/>
      <w:color w:val="000000"/>
    </w:rPr>
  </w:style>
  <w:style w:type="character" w:customStyle="1" w:styleId="Heading5Char">
    <w:name w:val="Heading 5 Char"/>
    <w:basedOn w:val="DefaultParagraphFont"/>
    <w:link w:val="Heading5"/>
    <w:uiPriority w:val="9"/>
    <w:rsid w:val="00015D38"/>
    <w:rPr>
      <w:rFonts w:asciiTheme="majorHAnsi" w:eastAsiaTheme="majorEastAsia" w:hAnsiTheme="majorHAnsi" w:cstheme="majorHAnsi"/>
      <w:b/>
      <w:bCs/>
      <w:color w:val="58595B"/>
    </w:rPr>
  </w:style>
  <w:style w:type="character" w:customStyle="1" w:styleId="Heading6Char">
    <w:name w:val="Heading 6 Char"/>
    <w:basedOn w:val="DefaultParagraphFont"/>
    <w:link w:val="Heading6"/>
    <w:uiPriority w:val="9"/>
    <w:rsid w:val="00015D38"/>
    <w:rPr>
      <w:rFonts w:asciiTheme="majorHAnsi" w:eastAsiaTheme="majorEastAsia" w:hAnsiTheme="majorHAnsi" w:cstheme="majorHAnsi"/>
      <w:b/>
      <w:bCs/>
      <w:color w:val="808285"/>
    </w:rPr>
  </w:style>
  <w:style w:type="character" w:customStyle="1" w:styleId="Heading7Char">
    <w:name w:val="Heading 7 Char"/>
    <w:basedOn w:val="DefaultParagraphFont"/>
    <w:link w:val="Heading7"/>
    <w:uiPriority w:val="9"/>
    <w:rsid w:val="00114DF5"/>
    <w:rPr>
      <w:rFonts w:asciiTheme="majorHAnsi" w:eastAsiaTheme="majorEastAsia" w:hAnsiTheme="majorHAnsi" w:cstheme="majorBidi"/>
      <w:b/>
      <w:bCs/>
      <w:color w:val="800F00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4DF5"/>
    <w:rPr>
      <w:rFonts w:asciiTheme="majorHAnsi" w:eastAsiaTheme="majorEastAsia" w:hAnsiTheme="majorHAnsi" w:cstheme="majorBidi"/>
      <w:b/>
      <w:bCs/>
      <w:i/>
      <w:iCs/>
      <w:color w:val="800F00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4DF5"/>
    <w:rPr>
      <w:rFonts w:asciiTheme="majorHAnsi" w:eastAsiaTheme="majorEastAsia" w:hAnsiTheme="majorHAnsi" w:cstheme="majorBidi"/>
      <w:i/>
      <w:iCs/>
      <w:color w:val="800F00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4DF5"/>
    <w:rPr>
      <w:b/>
      <w:bCs/>
      <w:smallCaps/>
      <w:color w:val="58595B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404025"/>
    <w:pPr>
      <w:spacing w:after="0" w:line="204" w:lineRule="auto"/>
      <w:contextualSpacing/>
    </w:pPr>
    <w:rPr>
      <w:rFonts w:eastAsiaTheme="majorEastAsia"/>
      <w:b/>
      <w:bCs/>
      <w:color w:val="FF1F00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04025"/>
    <w:rPr>
      <w:rFonts w:asciiTheme="majorHAnsi" w:eastAsiaTheme="majorEastAsia" w:hAnsiTheme="majorHAnsi" w:cstheme="majorHAnsi"/>
      <w:b/>
      <w:bCs/>
      <w:color w:val="FF1F00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D38"/>
    <w:pPr>
      <w:numPr>
        <w:ilvl w:val="1"/>
      </w:numPr>
      <w:spacing w:after="240"/>
    </w:pPr>
    <w:rPr>
      <w:rFonts w:eastAsiaTheme="majorEastAsia"/>
      <w:color w:val="A5A5A5" w:themeColor="accent3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015D38"/>
    <w:rPr>
      <w:rFonts w:asciiTheme="majorHAnsi" w:eastAsiaTheme="majorEastAsia" w:hAnsiTheme="majorHAnsi" w:cstheme="majorHAnsi"/>
      <w:color w:val="A5A5A5" w:themeColor="accent3"/>
      <w:sz w:val="40"/>
      <w:szCs w:val="40"/>
    </w:rPr>
  </w:style>
  <w:style w:type="character" w:styleId="Strong">
    <w:name w:val="Strong"/>
    <w:basedOn w:val="DefaultParagraphFont"/>
    <w:uiPriority w:val="22"/>
    <w:qFormat/>
    <w:rsid w:val="00114DF5"/>
    <w:rPr>
      <w:b/>
      <w:bCs/>
    </w:rPr>
  </w:style>
  <w:style w:type="character" w:styleId="Emphasis">
    <w:name w:val="Emphasis"/>
    <w:basedOn w:val="DefaultParagraphFont"/>
    <w:uiPriority w:val="20"/>
    <w:qFormat/>
    <w:rsid w:val="00114DF5"/>
    <w:rPr>
      <w:i/>
      <w:iCs/>
    </w:rPr>
  </w:style>
  <w:style w:type="paragraph" w:styleId="NoSpacing">
    <w:name w:val="No Spacing"/>
    <w:uiPriority w:val="1"/>
    <w:qFormat/>
    <w:rsid w:val="00015D38"/>
    <w:pPr>
      <w:spacing w:after="0"/>
    </w:pPr>
    <w:rPr>
      <w:rFonts w:asciiTheme="majorHAnsi" w:hAnsiTheme="majorHAnsi" w:cstheme="majorHAnsi"/>
    </w:rPr>
  </w:style>
  <w:style w:type="paragraph" w:styleId="Quote">
    <w:name w:val="Quote"/>
    <w:basedOn w:val="Normal"/>
    <w:next w:val="Normal"/>
    <w:link w:val="QuoteChar"/>
    <w:uiPriority w:val="29"/>
    <w:qFormat/>
    <w:rsid w:val="00015D38"/>
    <w:pPr>
      <w:ind w:left="284" w:right="1701"/>
    </w:pPr>
    <w:rPr>
      <w:b/>
      <w:bCs/>
      <w:color w:val="14D890"/>
      <w:sz w:val="26"/>
      <w:szCs w:val="26"/>
    </w:rPr>
  </w:style>
  <w:style w:type="character" w:customStyle="1" w:styleId="QuoteChar">
    <w:name w:val="Quote Char"/>
    <w:basedOn w:val="DefaultParagraphFont"/>
    <w:link w:val="Quote"/>
    <w:uiPriority w:val="29"/>
    <w:rsid w:val="00015D38"/>
    <w:rPr>
      <w:rFonts w:asciiTheme="majorHAnsi" w:hAnsiTheme="majorHAnsi" w:cstheme="majorHAnsi"/>
      <w:b/>
      <w:bCs/>
      <w:color w:val="14D890"/>
      <w:sz w:val="26"/>
      <w:szCs w:val="26"/>
    </w:rPr>
  </w:style>
  <w:style w:type="paragraph" w:styleId="IntenseQuote">
    <w:name w:val="Intense Quote"/>
    <w:basedOn w:val="Quote"/>
    <w:next w:val="Normal"/>
    <w:link w:val="IntenseQuoteChar"/>
    <w:uiPriority w:val="30"/>
    <w:qFormat/>
    <w:rsid w:val="00015D38"/>
    <w:pPr>
      <w:ind w:left="1701"/>
      <w:jc w:val="center"/>
    </w:pPr>
  </w:style>
  <w:style w:type="character" w:customStyle="1" w:styleId="IntenseQuoteChar">
    <w:name w:val="Intense Quote Char"/>
    <w:basedOn w:val="DefaultParagraphFont"/>
    <w:link w:val="IntenseQuote"/>
    <w:uiPriority w:val="30"/>
    <w:rsid w:val="00015D38"/>
    <w:rPr>
      <w:rFonts w:asciiTheme="majorHAnsi" w:hAnsiTheme="majorHAnsi" w:cstheme="majorHAnsi"/>
      <w:b/>
      <w:bCs/>
      <w:color w:val="14D890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6002D3"/>
    <w:rPr>
      <w:i/>
      <w:iCs/>
      <w:color w:val="6D6E71"/>
    </w:rPr>
  </w:style>
  <w:style w:type="character" w:styleId="IntenseEmphasis">
    <w:name w:val="Intense Emphasis"/>
    <w:basedOn w:val="DefaultParagraphFont"/>
    <w:uiPriority w:val="21"/>
    <w:qFormat/>
    <w:rsid w:val="00B13C00"/>
    <w:rPr>
      <w:i/>
      <w:iCs/>
      <w:color w:val="A5A5A5" w:themeColor="accent3"/>
    </w:rPr>
  </w:style>
  <w:style w:type="character" w:styleId="SubtleReference">
    <w:name w:val="Subtle Reference"/>
    <w:basedOn w:val="DefaultParagraphFont"/>
    <w:uiPriority w:val="31"/>
    <w:qFormat/>
    <w:rsid w:val="00114DF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14DF5"/>
    <w:rPr>
      <w:b/>
      <w:bCs/>
      <w:smallCaps/>
      <w:color w:val="58595B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14DF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114DF5"/>
    <w:pPr>
      <w:outlineLvl w:val="9"/>
    </w:pPr>
  </w:style>
  <w:style w:type="paragraph" w:styleId="ListParagraph">
    <w:name w:val="List Paragraph"/>
    <w:basedOn w:val="Normal"/>
    <w:uiPriority w:val="34"/>
    <w:qFormat/>
    <w:rsid w:val="00E140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78E4"/>
    <w:pPr>
      <w:jc w:val="right"/>
    </w:pPr>
    <w:rPr>
      <w:noProof/>
      <w:color w:val="000000"/>
    </w:rPr>
  </w:style>
  <w:style w:type="character" w:customStyle="1" w:styleId="HeaderChar">
    <w:name w:val="Header Char"/>
    <w:basedOn w:val="DefaultParagraphFont"/>
    <w:link w:val="Header"/>
    <w:uiPriority w:val="99"/>
    <w:rsid w:val="00C278E4"/>
    <w:rPr>
      <w:rFonts w:ascii="IBM Plex Sans" w:hAnsi="IBM Plex Sans"/>
      <w:noProof/>
      <w:color w:val="00000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63A13"/>
    <w:pPr>
      <w:tabs>
        <w:tab w:val="center" w:pos="4536"/>
        <w:tab w:val="right" w:pos="9072"/>
      </w:tabs>
      <w:spacing w:before="0" w:after="0"/>
      <w:jc w:val="center"/>
    </w:pPr>
    <w:rPr>
      <w:color w:val="A5A5A5" w:themeColor="accent3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263A13"/>
    <w:rPr>
      <w:rFonts w:ascii="IBM Plex Sans" w:hAnsi="IBM Plex Sans"/>
      <w:color w:val="A5A5A5" w:themeColor="accent3"/>
      <w:sz w:val="16"/>
      <w:szCs w:val="16"/>
    </w:rPr>
  </w:style>
  <w:style w:type="paragraph" w:customStyle="1" w:styleId="Bulletlist">
    <w:name w:val="Bullet list"/>
    <w:basedOn w:val="ListParagraph"/>
    <w:qFormat/>
    <w:rsid w:val="00404025"/>
    <w:pPr>
      <w:numPr>
        <w:numId w:val="4"/>
      </w:numPr>
    </w:pPr>
  </w:style>
  <w:style w:type="paragraph" w:customStyle="1" w:styleId="Numberedlist">
    <w:name w:val="Numbered list"/>
    <w:basedOn w:val="Bulletlist"/>
    <w:qFormat/>
    <w:rsid w:val="003F4340"/>
    <w:pPr>
      <w:numPr>
        <w:numId w:val="5"/>
      </w:numPr>
    </w:pPr>
  </w:style>
  <w:style w:type="character" w:styleId="Hyperlink">
    <w:name w:val="Hyperlink"/>
    <w:basedOn w:val="DefaultParagraphFont"/>
    <w:uiPriority w:val="99"/>
    <w:unhideWhenUsed/>
    <w:rsid w:val="00015D38"/>
    <w:rPr>
      <w:color w:val="0075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3A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3A13"/>
    <w:rPr>
      <w:color w:val="41404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E31E6"/>
    <w:rPr>
      <w:color w:val="808080"/>
    </w:rPr>
  </w:style>
  <w:style w:type="paragraph" w:customStyle="1" w:styleId="BasicParagraph">
    <w:name w:val="[Basic Paragraph]"/>
    <w:basedOn w:val="Normal"/>
    <w:uiPriority w:val="99"/>
    <w:rsid w:val="00B80C28"/>
    <w:pPr>
      <w:autoSpaceDE w:val="0"/>
      <w:autoSpaceDN w:val="0"/>
      <w:adjustRightInd w:val="0"/>
      <w:spacing w:before="0"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795BC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B7AB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3">
    <w:name w:val="Grid Table 4 Accent 3"/>
    <w:basedOn w:val="TableNormal"/>
    <w:uiPriority w:val="49"/>
    <w:rsid w:val="00E20A57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A65A4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5A4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B0F5D"/>
    <w:pPr>
      <w:spacing w:after="100"/>
      <w:ind w:left="440"/>
    </w:pPr>
  </w:style>
  <w:style w:type="paragraph" w:customStyle="1" w:styleId="TableText">
    <w:name w:val="Table Text"/>
    <w:basedOn w:val="BodyTextIndent2"/>
    <w:rsid w:val="007E6BB6"/>
    <w:pPr>
      <w:keepLines/>
      <w:widowControl w:val="0"/>
      <w:numPr>
        <w:numId w:val="17"/>
      </w:numPr>
      <w:tabs>
        <w:tab w:val="clear" w:pos="567"/>
      </w:tabs>
      <w:overflowPunct w:val="0"/>
      <w:autoSpaceDE w:val="0"/>
      <w:autoSpaceDN w:val="0"/>
      <w:adjustRightInd w:val="0"/>
      <w:spacing w:before="60" w:after="0" w:line="240" w:lineRule="auto"/>
      <w:ind w:left="0" w:firstLine="0"/>
      <w:textAlignment w:val="baseline"/>
    </w:pPr>
    <w:rPr>
      <w:rFonts w:ascii="Times New Roman" w:eastAsia="Times New Roman" w:hAnsi="Times New Roman" w:cs="Times New Roman"/>
      <w:bCs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7E6BB6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E6BB6"/>
    <w:rPr>
      <w:rFonts w:ascii="Calibri" w:hAnsi="Calibri" w:cstheme="majorHAnsi"/>
    </w:rPr>
  </w:style>
  <w:style w:type="paragraph" w:customStyle="1" w:styleId="HelpText">
    <w:name w:val="Help Text"/>
    <w:basedOn w:val="Normal"/>
    <w:link w:val="HelpTextChar"/>
    <w:qFormat/>
    <w:rsid w:val="00D51F98"/>
    <w:rPr>
      <w:color w:val="11C399"/>
    </w:rPr>
  </w:style>
  <w:style w:type="character" w:customStyle="1" w:styleId="HelpTextChar">
    <w:name w:val="Help Text Char"/>
    <w:basedOn w:val="DefaultParagraphFont"/>
    <w:link w:val="HelpText"/>
    <w:rsid w:val="00D51F98"/>
    <w:rPr>
      <w:rFonts w:ascii="Calibri" w:hAnsi="Calibri" w:cstheme="majorHAnsi"/>
      <w:color w:val="11C399"/>
    </w:rPr>
  </w:style>
  <w:style w:type="paragraph" w:styleId="BodyText">
    <w:name w:val="Body Text"/>
    <w:basedOn w:val="Normal"/>
    <w:link w:val="BodyTextChar"/>
    <w:uiPriority w:val="99"/>
    <w:semiHidden/>
    <w:unhideWhenUsed/>
    <w:rsid w:val="00EA60A8"/>
  </w:style>
  <w:style w:type="character" w:customStyle="1" w:styleId="BodyTextChar">
    <w:name w:val="Body Text Char"/>
    <w:basedOn w:val="DefaultParagraphFont"/>
    <w:link w:val="BodyText"/>
    <w:uiPriority w:val="99"/>
    <w:semiHidden/>
    <w:rsid w:val="00EA60A8"/>
    <w:rPr>
      <w:rFonts w:ascii="Calibri" w:hAnsi="Calibri" w:cstheme="majorHAnsi"/>
    </w:rPr>
  </w:style>
  <w:style w:type="paragraph" w:customStyle="1" w:styleId="Tabletext0">
    <w:name w:val="Tabletext"/>
    <w:basedOn w:val="Normal"/>
    <w:link w:val="TabletextChar"/>
    <w:rsid w:val="00EA60A8"/>
    <w:pPr>
      <w:keepLines/>
      <w:widowControl w:val="0"/>
      <w:overflowPunct w:val="0"/>
      <w:autoSpaceDE w:val="0"/>
      <w:autoSpaceDN w:val="0"/>
      <w:adjustRightInd w:val="0"/>
      <w:spacing w:before="60" w:line="240" w:lineRule="atLeast"/>
      <w:textAlignment w:val="baseline"/>
    </w:pPr>
    <w:rPr>
      <w:rFonts w:eastAsia="Times New Roman" w:cs="Times New Roman"/>
      <w:sz w:val="20"/>
      <w:szCs w:val="20"/>
      <w:lang w:val="en-US"/>
    </w:rPr>
  </w:style>
  <w:style w:type="character" w:customStyle="1" w:styleId="TabletextChar">
    <w:name w:val="Tabletext Char"/>
    <w:link w:val="Tabletext0"/>
    <w:rsid w:val="00EA60A8"/>
    <w:rPr>
      <w:rFonts w:ascii="Calibri" w:eastAsia="Times New Roman" w:hAnsi="Calibri" w:cs="Times New Roman"/>
      <w:sz w:val="20"/>
      <w:szCs w:val="20"/>
      <w:lang w:val="en-US"/>
    </w:rPr>
  </w:style>
  <w:style w:type="paragraph" w:customStyle="1" w:styleId="TableColumnHeading">
    <w:name w:val="Table Column Heading"/>
    <w:basedOn w:val="Tabletext0"/>
    <w:rsid w:val="00EA60A8"/>
    <w:rPr>
      <w:b/>
      <w:bCs/>
      <w:color w:val="000000"/>
      <w:szCs w:val="18"/>
    </w:rPr>
  </w:style>
  <w:style w:type="table" w:customStyle="1" w:styleId="AlfTable">
    <w:name w:val="Alf_Table"/>
    <w:basedOn w:val="TableNormal"/>
    <w:uiPriority w:val="99"/>
    <w:rsid w:val="00EA60A8"/>
    <w:pPr>
      <w:spacing w:after="0"/>
    </w:pPr>
    <w:rPr>
      <w:rFonts w:ascii="Calibri" w:eastAsia="Calibri" w:hAnsi="Calibri" w:cs="Times New Roman"/>
      <w:sz w:val="20"/>
      <w:szCs w:val="20"/>
      <w:lang w:val="en-US"/>
    </w:rPr>
    <w:tblPr>
      <w:tblStyleRowBandSize w:val="1"/>
      <w:tblBorders>
        <w:top w:val="single" w:sz="8" w:space="0" w:color="D9D9D9" w:themeColor="background1" w:themeShade="D9"/>
        <w:left w:val="single" w:sz="8" w:space="0" w:color="D9D9D9" w:themeColor="background1" w:themeShade="D9"/>
        <w:bottom w:val="single" w:sz="8" w:space="0" w:color="D9D9D9" w:themeColor="background1" w:themeShade="D9"/>
        <w:right w:val="single" w:sz="8" w:space="0" w:color="D9D9D9" w:themeColor="background1" w:themeShade="D9"/>
        <w:insideH w:val="single" w:sz="8" w:space="0" w:color="D9D9D9" w:themeColor="background1" w:themeShade="D9"/>
      </w:tblBorders>
    </w:tblPr>
    <w:tblStylePr w:type="firstRow">
      <w:rPr>
        <w:b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il"/>
          <w:insideV w:val="nil"/>
        </w:tcBorders>
        <w:shd w:val="clear" w:color="auto" w:fill="FFFFFF" w:themeFill="background1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507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07A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07A2"/>
    <w:rPr>
      <w:rFonts w:ascii="Calibri" w:hAnsi="Calibri" w:cstheme="maj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07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07A2"/>
    <w:rPr>
      <w:rFonts w:ascii="Calibri" w:hAnsi="Calibri" w:cstheme="majorHAnsi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A12A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BPMNname">
    <w:name w:val="BPMN name"/>
    <w:basedOn w:val="DefaultParagraphFont"/>
    <w:uiPriority w:val="1"/>
    <w:qFormat/>
    <w:rsid w:val="00807C51"/>
    <w:rPr>
      <w:i/>
      <w:color w:val="067195" w:themeColor="accent5" w:themeShade="BF"/>
    </w:rPr>
  </w:style>
  <w:style w:type="paragraph" w:customStyle="1" w:styleId="Figure">
    <w:name w:val="Figure"/>
    <w:basedOn w:val="Normal"/>
    <w:qFormat/>
    <w:rsid w:val="00807C51"/>
    <w:pPr>
      <w:spacing w:after="240"/>
      <w:jc w:val="center"/>
    </w:pPr>
  </w:style>
  <w:style w:type="paragraph" w:customStyle="1" w:styleId="code">
    <w:name w:val="code"/>
    <w:basedOn w:val="Normal"/>
    <w:qFormat/>
    <w:rsid w:val="007E1CF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rFonts w:ascii="Times New Roman" w:hAnsi="Times New Roman" w:cs="Times New Roman"/>
      <w:sz w:val="16"/>
      <w:szCs w:val="16"/>
    </w:rPr>
  </w:style>
  <w:style w:type="character" w:customStyle="1" w:styleId="link">
    <w:name w:val="link"/>
    <w:basedOn w:val="DefaultParagraphFont"/>
    <w:uiPriority w:val="1"/>
    <w:qFormat/>
    <w:rsid w:val="00ED6907"/>
    <w:rPr>
      <w:color w:val="0070C0"/>
      <w:sz w:val="20"/>
      <w:szCs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rre\Downloads\Camunda-2020_.dotx" TargetMode="External"/></Relationships>
</file>

<file path=word/theme/theme1.xml><?xml version="1.0" encoding="utf-8"?>
<a:theme xmlns:a="http://schemas.openxmlformats.org/drawingml/2006/main" name="Camunda-Apr2020">
  <a:themeElements>
    <a:clrScheme name="NewCamunda">
      <a:dk1>
        <a:sysClr val="windowText" lastClr="000000"/>
      </a:dk1>
      <a:lt1>
        <a:sysClr val="window" lastClr="FFFFFF"/>
      </a:lt1>
      <a:dk2>
        <a:srgbClr val="58595B"/>
      </a:dk2>
      <a:lt2>
        <a:srgbClr val="E6E7E8"/>
      </a:lt2>
      <a:accent1>
        <a:srgbClr val="FF1E00"/>
      </a:accent1>
      <a:accent2>
        <a:srgbClr val="FF8B00"/>
      </a:accent2>
      <a:accent3>
        <a:srgbClr val="A5A5A5"/>
      </a:accent3>
      <a:accent4>
        <a:srgbClr val="14D890"/>
      </a:accent4>
      <a:accent5>
        <a:srgbClr val="0998C8"/>
      </a:accent5>
      <a:accent6>
        <a:srgbClr val="FF6100"/>
      </a:accent6>
      <a:hlink>
        <a:srgbClr val="0075FF"/>
      </a:hlink>
      <a:folHlink>
        <a:srgbClr val="414042"/>
      </a:folHlink>
    </a:clrScheme>
    <a:fontScheme name="Custom 7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>
        <a:defPPr algn="ctr">
          <a:defRPr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noAutofit/>
      </a:bodyPr>
      <a:lstStyle>
        <a:defPPr algn="l">
          <a:lnSpc>
            <a:spcPct val="90000"/>
          </a:lnSpc>
          <a:spcAft>
            <a:spcPts val="600"/>
          </a:spcAft>
          <a:defRPr sz="2400" dirty="0" err="1" smtClean="0">
            <a:solidFill>
              <a:schemeClr val="tx2"/>
            </a:solidFill>
          </a:defRPr>
        </a:defPPr>
      </a:lstStyle>
    </a:txDef>
  </a:objectDefaults>
  <a:extraClrSchemeLst/>
  <a:custClrLst>
    <a:custClr name="REDMUNDA 1">
      <a:srgbClr val="FF1F00"/>
    </a:custClr>
    <a:custClr name="REDMUNDA 2">
      <a:srgbClr val="FF3800"/>
    </a:custClr>
    <a:custClr name="REDMUNDA 3">
      <a:srgbClr val="FF4700"/>
    </a:custClr>
    <a:custClr name="REDMUNDA 4">
      <a:srgbClr val="FF5400"/>
    </a:custClr>
    <a:custClr name="REDMUNDA 5">
      <a:srgbClr val="FF6100"/>
    </a:custClr>
    <a:custClr name="REDMUNDA 6">
      <a:srgbClr val="FF7000"/>
    </a:custClr>
    <a:custClr name="REDMUNDA 7">
      <a:srgbClr val="FF7D00"/>
    </a:custClr>
    <a:custClr name="REDMUNDA 8">
      <a:srgbClr val="FF8B00"/>
    </a:custClr>
    <a:custClr name="ICEMUNDA 1">
      <a:srgbClr val="14D890"/>
    </a:custClr>
    <a:custClr name="ICEMUNDA 2">
      <a:srgbClr val="11C399"/>
    </a:custClr>
    <a:custClr name="ICEMUNDA 3">
      <a:srgbClr val="0EB5A9"/>
    </a:custClr>
    <a:custClr name="ICEMUNDA 4">
      <a:srgbClr val="0BA7B9"/>
    </a:custClr>
    <a:custClr name="ICEMUNDA 5">
      <a:srgbClr val="0998C8"/>
    </a:custClr>
    <a:custClr name="ICEMUNDA 6">
      <a:srgbClr val="068CDA"/>
    </a:custClr>
    <a:custClr name="ICEMUNDA 7">
      <a:srgbClr val="0380EA"/>
    </a:custClr>
    <a:custClr name="ICEMUNDA 8">
      <a:srgbClr val="0075FF"/>
    </a:custClr>
    <a:custClr name="CAMUNDA GREY 100">
      <a:srgbClr val="000000"/>
    </a:custClr>
    <a:custClr name="CAMUNDA GREY 90">
      <a:srgbClr val="414042"/>
    </a:custClr>
    <a:custClr name="CAMUNDA GREY 80">
      <a:srgbClr val="58595B"/>
    </a:custClr>
    <a:custClr name="CAMUNDA GREY 70">
      <a:srgbClr val="6D6E71"/>
    </a:custClr>
    <a:custClr name="CAMUNDA GREY 60">
      <a:srgbClr val="808285"/>
    </a:custClr>
    <a:custClr name="CAMUNDA GREY 50">
      <a:srgbClr val="939598"/>
    </a:custClr>
    <a:custClr name="CAMUNDA GREY 40">
      <a:srgbClr val="A7A9AC"/>
    </a:custClr>
    <a:custClr name="CAMUNDA GREY 30">
      <a:srgbClr val="BCBEC0"/>
    </a:custClr>
    <a:custClr name="CAMUNDA GREY 20">
      <a:srgbClr val="D1D3D4"/>
    </a:custClr>
    <a:custClr name="CAMUNDA GREY 10">
      <a:srgbClr val="E6E7E8"/>
    </a:custClr>
    <a:custClr name="PANTONE 10077C">
      <a:srgbClr val="A6A9AA"/>
    </a:custClr>
    <a:custClr name="PANTONE 10127C">
      <a:srgbClr val="AE9142"/>
    </a:custClr>
  </a:custClrLst>
  <a:extLst>
    <a:ext uri="{05A4C25C-085E-4340-85A3-A5531E510DB2}">
      <thm15:themeFamily xmlns:thm15="http://schemas.microsoft.com/office/thememl/2012/main" name="Camunda-Apr2020" id="{C7C7C459-01DC-41B8-86B2-405CFA43E3BF}" vid="{DA96387D-9103-47B2-9562-3318C4D7B93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09/01/202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AE67747C1D38D45A123557974A00786" ma:contentTypeVersion="2" ma:contentTypeDescription="Ein neues Dokument erstellen." ma:contentTypeScope="" ma:versionID="e73e8e3f7500d884dd835519d9eea43d">
  <xsd:schema xmlns:xsd="http://www.w3.org/2001/XMLSchema" xmlns:xs="http://www.w3.org/2001/XMLSchema" xmlns:p="http://schemas.microsoft.com/office/2006/metadata/properties" xmlns:ns3="01681069-b407-46d5-8658-b0fc4a44176e" targetNamespace="http://schemas.microsoft.com/office/2006/metadata/properties" ma:root="true" ma:fieldsID="11de6eacfe0a3a0c8e08efda7d7182ce" ns3:_="">
    <xsd:import namespace="01681069-b407-46d5-8658-b0fc4a44176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681069-b407-46d5-8658-b0fc4a4417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7D55157-D5EA-4A46-8330-E9D00CB9585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0EB1336-A41F-4629-B089-0661BAD0F2B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3316943-6A27-476C-9C4B-82C90C0C25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681069-b407-46d5-8658-b0fc4a4417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225FE7F-5FA6-4EF2-9E31-4258C6D03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Camunda-2020_.dotx</Template>
  <TotalTime>174</TotalTime>
  <Pages>5</Pages>
  <Words>411</Words>
  <Characters>2149</Characters>
  <Application>Microsoft Office Word</Application>
  <DocSecurity>0</DocSecurity>
  <Lines>66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Engagement Report</vt:lpstr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Engagement Report</dc:title>
  <dc:subject/>
  <dc:creator>Camunda Consulting</dc:creator>
  <cp:keywords/>
  <dc:description/>
  <cp:lastModifiedBy>Pierre-yves Monnet</cp:lastModifiedBy>
  <cp:revision>49</cp:revision>
  <cp:lastPrinted>2022-01-05T23:46:00Z</cp:lastPrinted>
  <dcterms:created xsi:type="dcterms:W3CDTF">2021-01-27T17:20:00Z</dcterms:created>
  <dcterms:modified xsi:type="dcterms:W3CDTF">2025-06-10T22:50:00Z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0x0101004AE67747C1D38D45A123557974A00786</vt:lpwstr>
  </property>
  <property fmtid="{D5CDD505-2E9C-101B-9397-08002B2CF9AE}" pid="3" name="GrammarlyDocumentId">
    <vt:lpwstr>cc9d007e9c06a1531c36484d6eec79a50d56cc46be91eb30ddbff6e134392e90</vt:lpwstr>
  </property>
</Properties>
</file>